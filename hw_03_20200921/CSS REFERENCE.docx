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243"/>
        <w:gridCol w:w="5243"/>
      </w:tblGrid>
      <w:tr w:rsidR="00A81248" w:rsidRPr="003A798E" w14:paraId="25063DAD" w14:textId="77777777" w:rsidTr="00821269">
        <w:trPr>
          <w:trHeight w:val="113"/>
        </w:trPr>
        <w:tc>
          <w:tcPr>
            <w:tcW w:w="5243" w:type="dxa"/>
          </w:tcPr>
          <w:p w14:paraId="32F5CEA2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243" w:type="dxa"/>
          </w:tcPr>
          <w:p w14:paraId="1B04DFB1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0260A600" w14:textId="77777777" w:rsidTr="00821269">
        <w:trPr>
          <w:trHeight w:val="2599"/>
        </w:trPr>
        <w:tc>
          <w:tcPr>
            <w:tcW w:w="5243" w:type="dxa"/>
          </w:tcPr>
          <w:p w14:paraId="7B78EE69" w14:textId="11C3C967" w:rsidR="00A81248" w:rsidRPr="003A798E" w:rsidRDefault="00930513" w:rsidP="00C66528">
            <w:pPr>
              <w:pStyle w:val="Heading1"/>
            </w:pPr>
            <w:r>
              <w:rPr>
                <w:sz w:val="68"/>
                <w:szCs w:val="20"/>
              </w:rPr>
              <w:t>CSS</w:t>
            </w:r>
            <w:r w:rsidR="00821269" w:rsidRPr="00821269">
              <w:rPr>
                <w:sz w:val="68"/>
                <w:szCs w:val="20"/>
              </w:rPr>
              <w:t xml:space="preserve"> REFERENCE</w:t>
            </w:r>
          </w:p>
        </w:tc>
        <w:tc>
          <w:tcPr>
            <w:tcW w:w="5243" w:type="dxa"/>
          </w:tcPr>
          <w:p w14:paraId="695F26CE" w14:textId="77777777" w:rsidR="00A81248" w:rsidRPr="003A798E" w:rsidRDefault="00A81248"/>
        </w:tc>
      </w:tr>
      <w:tr w:rsidR="00A81248" w:rsidRPr="003A798E" w14:paraId="4A7910BD" w14:textId="77777777" w:rsidTr="00821269">
        <w:trPr>
          <w:trHeight w:val="7706"/>
        </w:trPr>
        <w:tc>
          <w:tcPr>
            <w:tcW w:w="5243" w:type="dxa"/>
          </w:tcPr>
          <w:p w14:paraId="50CCF676" w14:textId="77777777" w:rsidR="00A81248" w:rsidRPr="003A798E" w:rsidRDefault="00A81248">
            <w:r w:rsidRPr="003A798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54C2D06C" wp14:editId="50C2B180">
                      <wp:simplePos x="0" y="0"/>
                      <wp:positionH relativeFrom="margin">
                        <wp:posOffset>-445477</wp:posOffset>
                      </wp:positionH>
                      <wp:positionV relativeFrom="page">
                        <wp:posOffset>-2242527</wp:posOffset>
                      </wp:positionV>
                      <wp:extent cx="7772400" cy="10054800"/>
                      <wp:effectExtent l="0" t="0" r="0" b="3810"/>
                      <wp:wrapNone/>
                      <wp:docPr id="2" name="Group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05480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Shape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angle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Shape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CC4582" id="Group 1" o:spid="_x0000_s1026" style="position:absolute;margin-left:-35.1pt;margin-top:-176.6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43" w:type="dxa"/>
          </w:tcPr>
          <w:p w14:paraId="6217EA01" w14:textId="77777777" w:rsidR="00A81248" w:rsidRPr="003A798E" w:rsidRDefault="00A81248"/>
        </w:tc>
      </w:tr>
      <w:tr w:rsidR="00A81248" w:rsidRPr="003A798E" w14:paraId="63653CBC" w14:textId="77777777" w:rsidTr="00821269">
        <w:trPr>
          <w:trHeight w:val="1241"/>
        </w:trPr>
        <w:tc>
          <w:tcPr>
            <w:tcW w:w="5243" w:type="dxa"/>
          </w:tcPr>
          <w:p w14:paraId="2183FD7A" w14:textId="77777777" w:rsidR="00A81248" w:rsidRPr="003A798E" w:rsidRDefault="00A81248"/>
        </w:tc>
        <w:tc>
          <w:tcPr>
            <w:tcW w:w="5243" w:type="dxa"/>
          </w:tcPr>
          <w:p w14:paraId="14F3ADF5" w14:textId="5476CABE" w:rsidR="00A81248" w:rsidRPr="003A798E" w:rsidRDefault="00821269" w:rsidP="00C66528">
            <w:pPr>
              <w:pStyle w:val="Heading2"/>
            </w:pPr>
            <w:r>
              <w:t>September 22, 2020</w:t>
            </w:r>
          </w:p>
        </w:tc>
      </w:tr>
      <w:tr w:rsidR="00A81248" w:rsidRPr="003A798E" w14:paraId="647B2BE7" w14:textId="77777777" w:rsidTr="00821269">
        <w:trPr>
          <w:trHeight w:val="1340"/>
        </w:trPr>
        <w:tc>
          <w:tcPr>
            <w:tcW w:w="5243" w:type="dxa"/>
          </w:tcPr>
          <w:p w14:paraId="3DD7E2FF" w14:textId="77777777" w:rsidR="00A81248" w:rsidRPr="003A798E" w:rsidRDefault="00A81248"/>
        </w:tc>
        <w:tc>
          <w:tcPr>
            <w:tcW w:w="5243" w:type="dxa"/>
          </w:tcPr>
          <w:p w14:paraId="1E2C1D4A" w14:textId="28B6B6EF" w:rsidR="00A81248" w:rsidRDefault="00821269" w:rsidP="00A81248">
            <w:pPr>
              <w:pStyle w:val="Heading2"/>
            </w:pPr>
            <w:r>
              <w:t>Abdullah Zayed</w:t>
            </w:r>
          </w:p>
          <w:p w14:paraId="6208A7C8" w14:textId="6204A72F" w:rsidR="00821269" w:rsidRPr="00821269" w:rsidRDefault="00821269" w:rsidP="00821269">
            <w:pPr>
              <w:pStyle w:val="Text"/>
            </w:pPr>
            <w:r w:rsidRPr="00821269">
              <w:t>Registration: 343208</w:t>
            </w:r>
          </w:p>
          <w:p w14:paraId="2715557A" w14:textId="77777777" w:rsidR="00821269" w:rsidRPr="00821269" w:rsidRDefault="00821269" w:rsidP="00821269"/>
          <w:p w14:paraId="210D3812" w14:textId="733A053C" w:rsidR="00A81248" w:rsidRDefault="00821269" w:rsidP="00A81248">
            <w:pPr>
              <w:pStyle w:val="Heading2"/>
            </w:pPr>
            <w:proofErr w:type="spellStart"/>
            <w:r>
              <w:t>Mostafizur</w:t>
            </w:r>
            <w:proofErr w:type="spellEnd"/>
            <w:r>
              <w:t xml:space="preserve"> Rahman Sir</w:t>
            </w:r>
          </w:p>
          <w:p w14:paraId="13E7D2F9" w14:textId="2BF7824F" w:rsidR="00060DCC" w:rsidRPr="00060DCC" w:rsidRDefault="00060DCC" w:rsidP="00060DCC">
            <w:r>
              <w:t>Mentor,</w:t>
            </w:r>
          </w:p>
          <w:p w14:paraId="1D6C72C2" w14:textId="57CE2CBD" w:rsidR="00821269" w:rsidRPr="00821269" w:rsidRDefault="00821269" w:rsidP="00821269">
            <w:r>
              <w:t>Web Design &amp; Development – 105 (</w:t>
            </w:r>
            <w:proofErr w:type="spellStart"/>
            <w:r>
              <w:t>Jhenaidah</w:t>
            </w:r>
            <w:proofErr w:type="spellEnd"/>
            <w:r>
              <w:t>)</w:t>
            </w:r>
          </w:p>
        </w:tc>
      </w:tr>
    </w:tbl>
    <w:p w14:paraId="741E8D31" w14:textId="3FEA8ECD" w:rsidR="00AC2F59" w:rsidRDefault="00AC2F59"/>
    <w:p w14:paraId="247533B4" w14:textId="77777777" w:rsidR="00AC1AD9" w:rsidRDefault="00AC1AD9"/>
    <w:tbl>
      <w:tblPr>
        <w:tblStyle w:val="PlainTable1"/>
        <w:tblW w:w="4995" w:type="pct"/>
        <w:tblLook w:val="04A0" w:firstRow="1" w:lastRow="0" w:firstColumn="1" w:lastColumn="0" w:noHBand="0" w:noVBand="1"/>
      </w:tblPr>
      <w:tblGrid>
        <w:gridCol w:w="3415"/>
        <w:gridCol w:w="7364"/>
      </w:tblGrid>
      <w:tr w:rsidR="00930513" w14:paraId="0BEAD29D" w14:textId="77777777" w:rsidTr="00AC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7B127897" w14:textId="26779693" w:rsidR="00930513" w:rsidRPr="00F10D04" w:rsidRDefault="00930513" w:rsidP="00930513">
            <w:pPr>
              <w:jc w:val="center"/>
              <w:rPr>
                <w:i/>
                <w:iCs/>
              </w:rPr>
            </w:pPr>
            <w:r w:rsidRPr="00F10D04">
              <w:rPr>
                <w:i/>
                <w:iCs/>
              </w:rPr>
              <w:t>Property</w:t>
            </w:r>
          </w:p>
        </w:tc>
        <w:tc>
          <w:tcPr>
            <w:tcW w:w="3416" w:type="pct"/>
            <w:vAlign w:val="center"/>
          </w:tcPr>
          <w:p w14:paraId="0EA931DE" w14:textId="42ADDCCD" w:rsidR="00930513" w:rsidRPr="00F10D04" w:rsidRDefault="00930513" w:rsidP="00930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F10D04">
              <w:rPr>
                <w:i/>
                <w:iCs/>
              </w:rPr>
              <w:t>Description</w:t>
            </w:r>
          </w:p>
        </w:tc>
      </w:tr>
      <w:tr w:rsidR="00930513" w14:paraId="46CC79B9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4A9E9705" w14:textId="44B4BF58" w:rsidR="00930513" w:rsidRPr="00F10D04" w:rsidRDefault="00930513" w:rsidP="00930513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animation</w:t>
            </w:r>
          </w:p>
        </w:tc>
        <w:tc>
          <w:tcPr>
            <w:tcW w:w="3416" w:type="pct"/>
            <w:vAlign w:val="center"/>
          </w:tcPr>
          <w:p w14:paraId="41146752" w14:textId="2D213C1A" w:rsidR="00930513" w:rsidRDefault="00930513" w:rsidP="0093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0513">
              <w:rPr>
                <w:rFonts w:ascii="Nirmala UI" w:hAnsi="Nirmala UI" w:cs="Nirmala UI"/>
              </w:rPr>
              <w:t>ওয়েব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পেজে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অ্যানিমেশন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তৈরিতে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হয়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এটি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সংক্ষেপ</w:t>
            </w:r>
            <w:proofErr w:type="spellEnd"/>
            <w:r w:rsidRPr="00930513">
              <w:t xml:space="preserve"> </w:t>
            </w:r>
            <w:r w:rsidRPr="00930513">
              <w:rPr>
                <w:rFonts w:ascii="Nirmala UI" w:hAnsi="Nirmala UI" w:cs="Nirmala UI"/>
              </w:rPr>
              <w:t>এ</w:t>
            </w: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অ্যানিমেশন</w:t>
            </w:r>
            <w:proofErr w:type="spellEnd"/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সম্পর্কিত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সব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তথ্য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লিখার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জন্যে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  <w:r w:rsidRPr="00930513">
              <w:t xml:space="preserve">  </w:t>
            </w:r>
          </w:p>
        </w:tc>
      </w:tr>
      <w:tr w:rsidR="00930513" w14:paraId="0A21642D" w14:textId="77777777" w:rsidTr="00AC1AD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2D668C3E" w14:textId="1AF5953A" w:rsidR="00930513" w:rsidRPr="00F10D04" w:rsidRDefault="00930513" w:rsidP="00930513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background</w:t>
            </w:r>
          </w:p>
        </w:tc>
        <w:tc>
          <w:tcPr>
            <w:tcW w:w="3416" w:type="pct"/>
            <w:vAlign w:val="center"/>
          </w:tcPr>
          <w:p w14:paraId="521EFECA" w14:textId="52FBBACC" w:rsidR="00930513" w:rsidRDefault="00930513" w:rsidP="0093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0513">
              <w:rPr>
                <w:rFonts w:ascii="Nirmala UI" w:hAnsi="Nirmala UI" w:cs="Nirmala UI" w:hint="cs"/>
              </w:rPr>
              <w:t>ব্যাকগ্রাউন্ড</w:t>
            </w:r>
            <w:proofErr w:type="spellEnd"/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এর</w:t>
            </w:r>
            <w:proofErr w:type="spellEnd"/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ছবি</w:t>
            </w:r>
            <w:proofErr w:type="spellEnd"/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বা</w:t>
            </w:r>
            <w:proofErr w:type="spellEnd"/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রং</w:t>
            </w:r>
            <w:proofErr w:type="spellEnd"/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এর</w:t>
            </w:r>
            <w:proofErr w:type="spellEnd"/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জন্য</w:t>
            </w:r>
            <w:proofErr w:type="spellEnd"/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ব্যবহার</w:t>
            </w:r>
            <w:proofErr w:type="spellEnd"/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করা</w:t>
            </w:r>
            <w:proofErr w:type="spellEnd"/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হয়</w:t>
            </w:r>
            <w:proofErr w:type="spellEnd"/>
            <w:r w:rsidRPr="00930513">
              <w:rPr>
                <w:rFonts w:ascii="Nirmala UI" w:hAnsi="Nirmala UI" w:cs="Nirmala UI" w:hint="cs"/>
              </w:rPr>
              <w:t>।</w:t>
            </w: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এটি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সংক্ষেপ</w:t>
            </w:r>
            <w:proofErr w:type="spellEnd"/>
            <w:r w:rsidRPr="00930513">
              <w:t xml:space="preserve"> </w:t>
            </w:r>
            <w:r w:rsidRPr="00930513">
              <w:rPr>
                <w:rFonts w:ascii="Nirmala UI" w:hAnsi="Nirmala UI" w:cs="Nirmala UI"/>
              </w:rPr>
              <w:t>এ</w:t>
            </w: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ব্যাকগ্রাউন্ড</w:t>
            </w:r>
            <w:proofErr w:type="spellEnd"/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সম্পর্কিত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সব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তথ্য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লিখার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জন্যে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  <w:r w:rsidRPr="00930513">
              <w:t xml:space="preserve">  </w:t>
            </w:r>
          </w:p>
        </w:tc>
      </w:tr>
      <w:tr w:rsidR="00930513" w14:paraId="0BB75AE1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3E0CCF31" w14:textId="6D7FACB2" w:rsidR="00930513" w:rsidRPr="00F10D04" w:rsidRDefault="00930513" w:rsidP="00930513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border</w:t>
            </w:r>
          </w:p>
        </w:tc>
        <w:tc>
          <w:tcPr>
            <w:tcW w:w="3416" w:type="pct"/>
            <w:vAlign w:val="center"/>
          </w:tcPr>
          <w:p w14:paraId="0C755129" w14:textId="77BCC991" w:rsidR="00930513" w:rsidRDefault="00930513" w:rsidP="0093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0513">
              <w:rPr>
                <w:rFonts w:ascii="Nirmala UI" w:hAnsi="Nirmala UI" w:cs="Nirmala UI"/>
              </w:rPr>
              <w:t>বর্ডার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তৈরি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করতে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  <w:r w:rsidRPr="00930513">
              <w:t xml:space="preserve">  </w:t>
            </w:r>
            <w:proofErr w:type="spellStart"/>
            <w:r w:rsidRPr="00930513">
              <w:rPr>
                <w:rFonts w:ascii="Nirmala UI" w:hAnsi="Nirmala UI" w:cs="Nirmala UI"/>
              </w:rPr>
              <w:t>এটি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সংক্ষেপ</w:t>
            </w:r>
            <w:proofErr w:type="spellEnd"/>
            <w:r w:rsidRPr="00930513">
              <w:t xml:space="preserve"> </w:t>
            </w:r>
            <w:r w:rsidRPr="00930513">
              <w:rPr>
                <w:rFonts w:ascii="Nirmala UI" w:hAnsi="Nirmala UI" w:cs="Nirmala UI"/>
              </w:rPr>
              <w:t>এ</w:t>
            </w: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বর্ডার</w:t>
            </w:r>
            <w:proofErr w:type="spellEnd"/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সম্পর্কিত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সব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তথ্য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লিখার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জন্যে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  <w:r w:rsidRPr="00930513">
              <w:t xml:space="preserve">  </w:t>
            </w:r>
          </w:p>
        </w:tc>
      </w:tr>
      <w:tr w:rsidR="00930513" w14:paraId="12CEB8A7" w14:textId="77777777" w:rsidTr="00AC1AD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14261A12" w14:textId="3012D4A2" w:rsidR="00930513" w:rsidRPr="00F10D04" w:rsidRDefault="00930513" w:rsidP="00930513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bottom</w:t>
            </w:r>
          </w:p>
        </w:tc>
        <w:tc>
          <w:tcPr>
            <w:tcW w:w="3416" w:type="pct"/>
            <w:vAlign w:val="center"/>
          </w:tcPr>
          <w:p w14:paraId="14C2DE16" w14:textId="3AD5FF1E" w:rsidR="00930513" w:rsidRDefault="00930513" w:rsidP="0093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0513">
              <w:rPr>
                <w:rFonts w:ascii="Nirmala UI" w:hAnsi="Nirmala UI" w:cs="Nirmala UI"/>
              </w:rPr>
              <w:t>কোনো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এলিমেন্ট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প্যারেন্ট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এলিমেন্ট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নিচ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থেকে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কতটুকু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উপরে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থাকবে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বোঝানোর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জন্যে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এটি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বেবহার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</w:p>
        </w:tc>
      </w:tr>
      <w:tr w:rsidR="00930513" w14:paraId="73B46AD9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1F8E9D29" w14:textId="28C276B4" w:rsidR="00930513" w:rsidRPr="00F10D04" w:rsidRDefault="00930513" w:rsidP="00930513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box-decoration-break</w:t>
            </w:r>
          </w:p>
        </w:tc>
        <w:tc>
          <w:tcPr>
            <w:tcW w:w="3416" w:type="pct"/>
            <w:vAlign w:val="center"/>
          </w:tcPr>
          <w:p w14:paraId="3D2FF41A" w14:textId="7138517A" w:rsidR="00930513" w:rsidRDefault="00930513" w:rsidP="0093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0513">
              <w:rPr>
                <w:rFonts w:ascii="Nirmala UI" w:hAnsi="Nirmala UI" w:cs="Nirmala UI"/>
              </w:rPr>
              <w:t>পেজ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পরিবর্তন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হলে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নতুন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লাইন</w:t>
            </w:r>
            <w:proofErr w:type="spellEnd"/>
            <w:r w:rsidRPr="00930513">
              <w:t xml:space="preserve"> </w:t>
            </w:r>
            <w:r w:rsidRPr="00930513">
              <w:rPr>
                <w:rFonts w:ascii="Nirmala UI" w:hAnsi="Nirmala UI" w:cs="Nirmala UI"/>
              </w:rPr>
              <w:t>এ</w:t>
            </w:r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গেলে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ব্যাকগ্রাউন্ড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এবং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বর্ডার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পরিবর্তন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হবে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জন্যে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ইটা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</w:p>
        </w:tc>
      </w:tr>
      <w:tr w:rsidR="00930513" w14:paraId="148DB874" w14:textId="77777777" w:rsidTr="00AC1AD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6B740C21" w14:textId="210C749F" w:rsidR="00930513" w:rsidRPr="00F10D04" w:rsidRDefault="00930513" w:rsidP="00930513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box-shadow</w:t>
            </w:r>
          </w:p>
        </w:tc>
        <w:tc>
          <w:tcPr>
            <w:tcW w:w="3416" w:type="pct"/>
            <w:vAlign w:val="center"/>
          </w:tcPr>
          <w:p w14:paraId="5E022D38" w14:textId="7778C76E" w:rsidR="00930513" w:rsidRDefault="00930513" w:rsidP="0093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0513">
              <w:rPr>
                <w:rFonts w:ascii="Nirmala UI" w:hAnsi="Nirmala UI" w:cs="Nirmala UI"/>
              </w:rPr>
              <w:t>একটি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এলিমেন্ট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ছায়া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যুক্ত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করতে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এটি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</w:p>
        </w:tc>
      </w:tr>
      <w:tr w:rsidR="00930513" w14:paraId="6326018B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1BE9FE54" w14:textId="1D45E146" w:rsidR="00930513" w:rsidRPr="00F10D04" w:rsidRDefault="00930513" w:rsidP="00930513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box-sizing</w:t>
            </w:r>
          </w:p>
        </w:tc>
        <w:tc>
          <w:tcPr>
            <w:tcW w:w="3416" w:type="pct"/>
            <w:vAlign w:val="center"/>
          </w:tcPr>
          <w:p w14:paraId="7ACE9B3A" w14:textId="484DB67E" w:rsidR="00930513" w:rsidRDefault="00930513" w:rsidP="0093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0513">
              <w:rPr>
                <w:rFonts w:ascii="Nirmala UI" w:hAnsi="Nirmala UI" w:cs="Nirmala UI"/>
              </w:rPr>
              <w:t>একটি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এলিমেন্ট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উচ্চতা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এবং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প্রশস্ততা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কিভাবে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গণনা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হবে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বুঝানোর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জন্যে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এটি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</w:p>
        </w:tc>
      </w:tr>
      <w:tr w:rsidR="00930513" w14:paraId="2FE5406A" w14:textId="77777777" w:rsidTr="00AC1AD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44162CE7" w14:textId="204127C1" w:rsidR="00930513" w:rsidRPr="00F10D04" w:rsidRDefault="00930513" w:rsidP="00930513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clear</w:t>
            </w:r>
          </w:p>
        </w:tc>
        <w:tc>
          <w:tcPr>
            <w:tcW w:w="3416" w:type="pct"/>
            <w:vAlign w:val="center"/>
          </w:tcPr>
          <w:p w14:paraId="21C579FA" w14:textId="43698025" w:rsidR="00930513" w:rsidRDefault="00930513" w:rsidP="0093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0513">
              <w:rPr>
                <w:rFonts w:ascii="Nirmala UI" w:hAnsi="Nirmala UI" w:cs="Nirmala UI"/>
              </w:rPr>
              <w:t>এলিমেন্ট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কোন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দিকে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ফ্লোট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হবে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না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বোঝানোর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জন্যে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এটা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</w:p>
        </w:tc>
      </w:tr>
      <w:tr w:rsidR="00930513" w14:paraId="5380B1B5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08E4FF1F" w14:textId="4DA0C111" w:rsidR="00930513" w:rsidRPr="00F10D04" w:rsidRDefault="00930513" w:rsidP="00930513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clip-path</w:t>
            </w:r>
          </w:p>
        </w:tc>
        <w:tc>
          <w:tcPr>
            <w:tcW w:w="3416" w:type="pct"/>
            <w:vAlign w:val="center"/>
          </w:tcPr>
          <w:p w14:paraId="541C0F38" w14:textId="5DB367DD" w:rsidR="00930513" w:rsidRDefault="00930513" w:rsidP="0093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0513">
              <w:rPr>
                <w:rFonts w:ascii="Nirmala UI" w:hAnsi="Nirmala UI" w:cs="Nirmala UI"/>
              </w:rPr>
              <w:t>এলিমেন্ট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আকৃতি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দেওয়ার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জন্য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এটি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</w:p>
        </w:tc>
      </w:tr>
      <w:tr w:rsidR="00930513" w14:paraId="56F09AF0" w14:textId="77777777" w:rsidTr="00AC1AD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0B2E48D8" w14:textId="52BC8EB9" w:rsidR="00930513" w:rsidRPr="00F10D04" w:rsidRDefault="00930513" w:rsidP="00930513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color</w:t>
            </w:r>
          </w:p>
        </w:tc>
        <w:tc>
          <w:tcPr>
            <w:tcW w:w="3416" w:type="pct"/>
            <w:vAlign w:val="center"/>
          </w:tcPr>
          <w:p w14:paraId="09AD4304" w14:textId="246A4F75" w:rsidR="00930513" w:rsidRDefault="00930513" w:rsidP="0093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0513">
              <w:rPr>
                <w:rFonts w:ascii="Nirmala UI" w:hAnsi="Nirmala UI" w:cs="Nirmala UI"/>
              </w:rPr>
              <w:t>লিখার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রং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বর্ণনা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দিতে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এটা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</w:p>
        </w:tc>
      </w:tr>
      <w:tr w:rsidR="00930513" w14:paraId="4256C6EB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6774C2A6" w14:textId="43121535" w:rsidR="00930513" w:rsidRPr="00F10D04" w:rsidRDefault="00930513" w:rsidP="00930513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content</w:t>
            </w:r>
          </w:p>
        </w:tc>
        <w:tc>
          <w:tcPr>
            <w:tcW w:w="3416" w:type="pct"/>
            <w:vAlign w:val="center"/>
          </w:tcPr>
          <w:p w14:paraId="055C55DE" w14:textId="4A81A837" w:rsidR="00930513" w:rsidRDefault="00930513" w:rsidP="0093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Nirmala UI" w:hAnsi="Nirmala UI" w:cs="Nirmala UI"/>
              </w:rPr>
              <w:t xml:space="preserve">::before </w:t>
            </w:r>
            <w:proofErr w:type="spellStart"/>
            <w:r w:rsidRPr="00930513">
              <w:rPr>
                <w:rFonts w:ascii="Nirmala UI" w:hAnsi="Nirmala UI" w:cs="Nirmala UI"/>
              </w:rPr>
              <w:t>এবং</w:t>
            </w:r>
            <w:proofErr w:type="spellEnd"/>
            <w:r>
              <w:rPr>
                <w:rFonts w:ascii="Nirmala UI" w:hAnsi="Nirmala UI" w:cs="Nirmala UI"/>
              </w:rPr>
              <w:t xml:space="preserve"> ::after</w:t>
            </w:r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সাথে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হয়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এদের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ভিতরে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কনটেন্ট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দেয়ার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জন্যে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</w:p>
        </w:tc>
      </w:tr>
      <w:tr w:rsidR="00930513" w14:paraId="4F7057F4" w14:textId="77777777" w:rsidTr="00AC1AD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1619F1BA" w14:textId="2CA721AF" w:rsidR="00930513" w:rsidRPr="00F10D04" w:rsidRDefault="00F10D04" w:rsidP="00930513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cursor</w:t>
            </w:r>
          </w:p>
        </w:tc>
        <w:tc>
          <w:tcPr>
            <w:tcW w:w="3416" w:type="pct"/>
            <w:vAlign w:val="center"/>
          </w:tcPr>
          <w:p w14:paraId="7C5B2390" w14:textId="1FFC7C59" w:rsidR="00930513" w:rsidRDefault="00F10D04" w:rsidP="00930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0D04">
              <w:rPr>
                <w:rFonts w:ascii="Nirmala UI" w:hAnsi="Nirmala UI" w:cs="Nirmala UI"/>
              </w:rPr>
              <w:t>এলিমেন্ট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এর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উপর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কার্সর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নিলে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কিরকম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দেখাবে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তা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বর্ণনা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করার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জন্যে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এটা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ব্যবহার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করা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হয়</w:t>
            </w:r>
            <w:proofErr w:type="spellEnd"/>
            <w:r w:rsidRPr="00F10D04">
              <w:rPr>
                <w:rFonts w:ascii="Nirmala UI" w:hAnsi="Nirmala UI" w:cs="Nirmala UI"/>
              </w:rPr>
              <w:t>।</w:t>
            </w:r>
          </w:p>
        </w:tc>
      </w:tr>
      <w:tr w:rsidR="00930513" w14:paraId="1DEC40BB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23EB033C" w14:textId="6543C52F" w:rsidR="00930513" w:rsidRPr="00F10D04" w:rsidRDefault="00F10D04" w:rsidP="00930513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direction</w:t>
            </w:r>
          </w:p>
        </w:tc>
        <w:tc>
          <w:tcPr>
            <w:tcW w:w="3416" w:type="pct"/>
            <w:vAlign w:val="center"/>
          </w:tcPr>
          <w:p w14:paraId="09E7D53D" w14:textId="01026DDF" w:rsidR="00930513" w:rsidRDefault="00F10D04" w:rsidP="009305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0D04">
              <w:rPr>
                <w:rFonts w:ascii="Nirmala UI" w:hAnsi="Nirmala UI" w:cs="Nirmala UI"/>
              </w:rPr>
              <w:t>লিখা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কোন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দিক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থেকে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কোন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দিকে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যাবে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তা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বোঝানোর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জন্য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ইটা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ব্যবহার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করা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হয়</w:t>
            </w:r>
            <w:proofErr w:type="spellEnd"/>
            <w:r w:rsidRPr="00F10D04">
              <w:rPr>
                <w:rFonts w:ascii="Nirmala UI" w:hAnsi="Nirmala UI" w:cs="Nirmala UI"/>
              </w:rPr>
              <w:t>।</w:t>
            </w:r>
          </w:p>
        </w:tc>
      </w:tr>
      <w:tr w:rsidR="00F10D04" w14:paraId="2E9484AF" w14:textId="77777777" w:rsidTr="00AC1AD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0B7C08EC" w14:textId="464FB9EA" w:rsidR="00F10D04" w:rsidRPr="00F10D04" w:rsidRDefault="00F10D04" w:rsidP="00F10D04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display</w:t>
            </w:r>
          </w:p>
        </w:tc>
        <w:tc>
          <w:tcPr>
            <w:tcW w:w="3416" w:type="pct"/>
            <w:vAlign w:val="center"/>
          </w:tcPr>
          <w:p w14:paraId="306F080C" w14:textId="7B9C0E76" w:rsidR="00F10D04" w:rsidRDefault="00F10D04" w:rsidP="00F10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0D04">
              <w:rPr>
                <w:rFonts w:ascii="Nirmala UI" w:hAnsi="Nirmala UI" w:cs="Nirmala UI"/>
              </w:rPr>
              <w:t>এলিমেন্ট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কিভাবে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দেখাবে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তা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বর্ণনা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করার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জন্যে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ব্যবহার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করা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হয়</w:t>
            </w:r>
            <w:proofErr w:type="spellEnd"/>
            <w:r w:rsidRPr="00F10D04">
              <w:rPr>
                <w:rFonts w:ascii="Nirmala UI" w:hAnsi="Nirmala UI" w:cs="Nirmala UI"/>
              </w:rPr>
              <w:t>।</w:t>
            </w:r>
          </w:p>
        </w:tc>
      </w:tr>
      <w:tr w:rsidR="00F10D04" w14:paraId="435910D8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12B2FCA0" w14:textId="5066E002" w:rsidR="00F10D04" w:rsidRPr="00F10D04" w:rsidRDefault="00F10D04" w:rsidP="00F10D04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filter</w:t>
            </w:r>
          </w:p>
        </w:tc>
        <w:tc>
          <w:tcPr>
            <w:tcW w:w="3416" w:type="pct"/>
            <w:vAlign w:val="center"/>
          </w:tcPr>
          <w:p w14:paraId="779251CD" w14:textId="2D40F688" w:rsidR="00F10D04" w:rsidRDefault="00F10D04" w:rsidP="00F1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0D04">
              <w:rPr>
                <w:rFonts w:ascii="Nirmala UI" w:hAnsi="Nirmala UI" w:cs="Nirmala UI" w:hint="cs"/>
              </w:rPr>
              <w:t>এলিমেন্টে</w:t>
            </w:r>
            <w:proofErr w:type="spellEnd"/>
            <w:r w:rsidRPr="00F10D04"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বিভিন্ন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ধরণের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ফিল্টার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ব্যবহার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করতে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এটা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ব্যবহার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করা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হয়</w:t>
            </w:r>
            <w:proofErr w:type="spellEnd"/>
            <w:r w:rsidRPr="00F10D04">
              <w:rPr>
                <w:rFonts w:ascii="Nirmala UI" w:hAnsi="Nirmala UI" w:cs="Nirmala UI"/>
              </w:rPr>
              <w:t>।</w:t>
            </w:r>
          </w:p>
        </w:tc>
      </w:tr>
      <w:tr w:rsidR="00F10D04" w14:paraId="4F587180" w14:textId="77777777" w:rsidTr="00AC1AD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4AE8138C" w14:textId="63C5F9DD" w:rsidR="00F10D04" w:rsidRPr="00F10D04" w:rsidRDefault="00F10D04" w:rsidP="00F10D04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t>flex</w:t>
            </w:r>
          </w:p>
        </w:tc>
        <w:tc>
          <w:tcPr>
            <w:tcW w:w="3416" w:type="pct"/>
            <w:vAlign w:val="center"/>
          </w:tcPr>
          <w:p w14:paraId="4442BCF9" w14:textId="0F89224E" w:rsidR="00F10D04" w:rsidRDefault="00F10D04" w:rsidP="00F10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10D04">
              <w:rPr>
                <w:rFonts w:ascii="Nirmala UI" w:hAnsi="Nirmala UI" w:cs="Nirmala UI"/>
              </w:rPr>
              <w:t>ফ্লেক্সিবল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আইটেম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তৈরী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করতে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এটা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ব্যবহার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করা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হয়</w:t>
            </w:r>
            <w:proofErr w:type="spellEnd"/>
            <w:r w:rsidRPr="00F10D04">
              <w:rPr>
                <w:rFonts w:ascii="Nirmala UI" w:hAnsi="Nirmala UI" w:cs="Nirmala UI"/>
              </w:rPr>
              <w:t>।</w:t>
            </w:r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এটি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সংক্ষেপ</w:t>
            </w:r>
            <w:proofErr w:type="spellEnd"/>
            <w:r w:rsidRPr="00930513">
              <w:t xml:space="preserve"> </w:t>
            </w:r>
            <w:r w:rsidRPr="00930513">
              <w:rPr>
                <w:rFonts w:ascii="Nirmala UI" w:hAnsi="Nirmala UI" w:cs="Nirmala UI"/>
              </w:rPr>
              <w:t>এ</w:t>
            </w: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ফ্লেক্সিবল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আইটেম</w:t>
            </w:r>
            <w:proofErr w:type="spellEnd"/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সম্পর্কিত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তথ্য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লিখার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জন্যে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  <w:r w:rsidRPr="00930513">
              <w:t xml:space="preserve">  </w:t>
            </w:r>
          </w:p>
        </w:tc>
      </w:tr>
      <w:tr w:rsidR="00F10D04" w14:paraId="3CE2DE1C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0F071B90" w14:textId="43FC7CB5" w:rsidR="00F10D04" w:rsidRPr="00F10D04" w:rsidRDefault="00F10D04" w:rsidP="00F10D04">
            <w:pPr>
              <w:jc w:val="center"/>
              <w:rPr>
                <w:b w:val="0"/>
                <w:bCs w:val="0"/>
              </w:rPr>
            </w:pPr>
            <w:r w:rsidRPr="00F10D04">
              <w:rPr>
                <w:b w:val="0"/>
                <w:bCs w:val="0"/>
              </w:rPr>
              <w:lastRenderedPageBreak/>
              <w:t>float</w:t>
            </w:r>
          </w:p>
        </w:tc>
        <w:tc>
          <w:tcPr>
            <w:tcW w:w="3416" w:type="pct"/>
            <w:vAlign w:val="center"/>
          </w:tcPr>
          <w:p w14:paraId="1EB9118C" w14:textId="5439260F" w:rsidR="00F10D04" w:rsidRDefault="00F10D04" w:rsidP="00F1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10D04">
              <w:rPr>
                <w:rFonts w:ascii="Nirmala UI" w:hAnsi="Nirmala UI" w:cs="Nirmala UI"/>
              </w:rPr>
              <w:t>একটি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বাক্স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ফ্লোটিং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হবে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কিনা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তা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নির্ধারণ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করতে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এটা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ব্যবহার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করা</w:t>
            </w:r>
            <w:proofErr w:type="spellEnd"/>
            <w:r w:rsidRPr="00F10D04">
              <w:t xml:space="preserve"> </w:t>
            </w:r>
            <w:proofErr w:type="spellStart"/>
            <w:r w:rsidRPr="00F10D04">
              <w:rPr>
                <w:rFonts w:ascii="Nirmala UI" w:hAnsi="Nirmala UI" w:cs="Nirmala UI"/>
              </w:rPr>
              <w:t>হয়</w:t>
            </w:r>
            <w:proofErr w:type="spellEnd"/>
            <w:r w:rsidRPr="00F10D04">
              <w:rPr>
                <w:rFonts w:ascii="Nirmala UI" w:hAnsi="Nirmala UI" w:cs="Nirmala UI"/>
              </w:rPr>
              <w:t>।</w:t>
            </w:r>
          </w:p>
        </w:tc>
      </w:tr>
      <w:tr w:rsidR="00F10D04" w14:paraId="0BE04BC9" w14:textId="77777777" w:rsidTr="00AC1AD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666F9F20" w14:textId="4DA1DF14" w:rsidR="00F10D04" w:rsidRPr="00F10D04" w:rsidRDefault="00D94A19" w:rsidP="00F10D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font </w:t>
            </w:r>
          </w:p>
        </w:tc>
        <w:tc>
          <w:tcPr>
            <w:tcW w:w="3416" w:type="pct"/>
            <w:vAlign w:val="center"/>
          </w:tcPr>
          <w:p w14:paraId="63388F5A" w14:textId="33E36418" w:rsidR="00F10D04" w:rsidRDefault="00D94A19" w:rsidP="00F10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94A19">
              <w:rPr>
                <w:rFonts w:ascii="Nirmala UI" w:hAnsi="Nirmala UI" w:cs="Nirmala UI"/>
              </w:rPr>
              <w:t>লিখা</w:t>
            </w:r>
            <w:proofErr w:type="spellEnd"/>
            <w:r w:rsidRPr="00D94A19">
              <w:t xml:space="preserve"> </w:t>
            </w:r>
            <w:proofErr w:type="spellStart"/>
            <w:r w:rsidRPr="00D94A19">
              <w:rPr>
                <w:rFonts w:ascii="Nirmala UI" w:hAnsi="Nirmala UI" w:cs="Nirmala UI"/>
              </w:rPr>
              <w:t>কোন</w:t>
            </w:r>
            <w:proofErr w:type="spellEnd"/>
            <w:r w:rsidRPr="00D94A19">
              <w:t xml:space="preserve"> </w:t>
            </w:r>
            <w:proofErr w:type="spellStart"/>
            <w:r w:rsidRPr="00D94A19">
              <w:rPr>
                <w:rFonts w:ascii="Nirmala UI" w:hAnsi="Nirmala UI" w:cs="Nirmala UI"/>
              </w:rPr>
              <w:t>ফন্ট</w:t>
            </w:r>
            <w:proofErr w:type="spellEnd"/>
            <w:r w:rsidRPr="00D94A19">
              <w:t xml:space="preserve"> </w:t>
            </w:r>
            <w:r w:rsidRPr="00D94A19">
              <w:rPr>
                <w:rFonts w:ascii="Nirmala UI" w:hAnsi="Nirmala UI" w:cs="Nirmala UI"/>
              </w:rPr>
              <w:t>এ</w:t>
            </w:r>
            <w:r w:rsidRPr="00D94A19">
              <w:t xml:space="preserve"> </w:t>
            </w:r>
            <w:proofErr w:type="spellStart"/>
            <w:r w:rsidRPr="00D94A19">
              <w:rPr>
                <w:rFonts w:ascii="Nirmala UI" w:hAnsi="Nirmala UI" w:cs="Nirmala UI"/>
              </w:rPr>
              <w:t>হবে</w:t>
            </w:r>
            <w:proofErr w:type="spellEnd"/>
            <w:r w:rsidRPr="00D94A19">
              <w:t xml:space="preserve"> </w:t>
            </w:r>
            <w:proofErr w:type="spellStart"/>
            <w:r w:rsidRPr="00D94A19">
              <w:rPr>
                <w:rFonts w:ascii="Nirmala UI" w:hAnsi="Nirmala UI" w:cs="Nirmala UI"/>
              </w:rPr>
              <w:t>তা</w:t>
            </w:r>
            <w:proofErr w:type="spellEnd"/>
            <w:r w:rsidRPr="00D94A19">
              <w:t xml:space="preserve"> </w:t>
            </w:r>
            <w:proofErr w:type="spellStart"/>
            <w:r w:rsidRPr="00D94A19">
              <w:rPr>
                <w:rFonts w:ascii="Nirmala UI" w:hAnsi="Nirmala UI" w:cs="Nirmala UI"/>
              </w:rPr>
              <w:t>বুঝানোর</w:t>
            </w:r>
            <w:proofErr w:type="spellEnd"/>
            <w:r w:rsidRPr="00D94A19">
              <w:t xml:space="preserve"> </w:t>
            </w:r>
            <w:proofErr w:type="spellStart"/>
            <w:r w:rsidRPr="00D94A19">
              <w:rPr>
                <w:rFonts w:ascii="Nirmala UI" w:hAnsi="Nirmala UI" w:cs="Nirmala UI"/>
              </w:rPr>
              <w:t>জন্য</w:t>
            </w:r>
            <w:proofErr w:type="spellEnd"/>
            <w:r w:rsidRPr="00D94A19">
              <w:t xml:space="preserve"> </w:t>
            </w:r>
            <w:proofErr w:type="spellStart"/>
            <w:r w:rsidRPr="00D94A19">
              <w:rPr>
                <w:rFonts w:ascii="Nirmala UI" w:hAnsi="Nirmala UI" w:cs="Nirmala UI"/>
              </w:rPr>
              <w:t>এটা</w:t>
            </w:r>
            <w:proofErr w:type="spellEnd"/>
            <w:r w:rsidRPr="00D94A19">
              <w:t xml:space="preserve"> </w:t>
            </w:r>
            <w:proofErr w:type="spellStart"/>
            <w:r w:rsidRPr="00D94A19">
              <w:rPr>
                <w:rFonts w:ascii="Nirmala UI" w:hAnsi="Nirmala UI" w:cs="Nirmala UI"/>
              </w:rPr>
              <w:t>ব্যবহার</w:t>
            </w:r>
            <w:proofErr w:type="spellEnd"/>
            <w:r w:rsidRPr="00D94A19">
              <w:t xml:space="preserve"> </w:t>
            </w:r>
            <w:proofErr w:type="spellStart"/>
            <w:r w:rsidRPr="00D94A19">
              <w:rPr>
                <w:rFonts w:ascii="Nirmala UI" w:hAnsi="Nirmala UI" w:cs="Nirmala UI"/>
              </w:rPr>
              <w:t>করা</w:t>
            </w:r>
            <w:proofErr w:type="spellEnd"/>
            <w:r w:rsidRPr="00D94A19">
              <w:t xml:space="preserve"> </w:t>
            </w:r>
            <w:proofErr w:type="spellStart"/>
            <w:r w:rsidRPr="00D94A19">
              <w:rPr>
                <w:rFonts w:ascii="Nirmala UI" w:hAnsi="Nirmala UI" w:cs="Nirmala UI"/>
              </w:rPr>
              <w:t>হয়</w:t>
            </w:r>
            <w:proofErr w:type="spellEnd"/>
            <w:r w:rsidRPr="00D94A19">
              <w:rPr>
                <w:rFonts w:ascii="Nirmala UI" w:hAnsi="Nirmala UI" w:cs="Nirmala UI"/>
              </w:rPr>
              <w:t>।</w:t>
            </w: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এটি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সংক্ষেপ</w:t>
            </w:r>
            <w:proofErr w:type="spellEnd"/>
            <w:r w:rsidRPr="00930513">
              <w:t xml:space="preserve"> </w:t>
            </w:r>
            <w:r w:rsidRPr="00930513">
              <w:rPr>
                <w:rFonts w:ascii="Nirmala UI" w:hAnsi="Nirmala UI" w:cs="Nirmala UI"/>
              </w:rPr>
              <w:t>এ</w:t>
            </w: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="00464810" w:rsidRPr="00D94A19">
              <w:rPr>
                <w:rFonts w:ascii="Nirmala UI" w:hAnsi="Nirmala UI" w:cs="Nirmala UI"/>
              </w:rPr>
              <w:t>ফন্ট</w:t>
            </w:r>
            <w:proofErr w:type="spellEnd"/>
            <w:r w:rsidR="00464810" w:rsidRPr="00930513">
              <w:rPr>
                <w:rFonts w:ascii="Nirmala UI" w:hAnsi="Nirmala UI" w:cs="Nirmala UI" w:hint="cs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সম্পর্কিত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তথ্য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লিখার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জন্যে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  <w:r w:rsidRPr="00930513">
              <w:t xml:space="preserve">  </w:t>
            </w:r>
          </w:p>
        </w:tc>
      </w:tr>
      <w:tr w:rsidR="00F10D04" w14:paraId="35DE195C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36C81A90" w14:textId="4E64BA12" w:rsidR="00F10D04" w:rsidRPr="00F10D04" w:rsidRDefault="00464810" w:rsidP="00F10D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height</w:t>
            </w:r>
          </w:p>
        </w:tc>
        <w:tc>
          <w:tcPr>
            <w:tcW w:w="3416" w:type="pct"/>
            <w:vAlign w:val="center"/>
          </w:tcPr>
          <w:p w14:paraId="35AFD729" w14:textId="409622BD" w:rsidR="00F10D04" w:rsidRDefault="00464810" w:rsidP="00F1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4810">
              <w:rPr>
                <w:rFonts w:ascii="Nirmala UI" w:hAnsi="Nirmala UI" w:cs="Nirmala UI"/>
              </w:rPr>
              <w:t>একটা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এলিমেন্ট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এর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উচ্চতা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বলা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হয়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এটার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মাধ্যমে</w:t>
            </w:r>
            <w:proofErr w:type="spellEnd"/>
            <w:r w:rsidRPr="00464810">
              <w:rPr>
                <w:rFonts w:ascii="Nirmala UI" w:hAnsi="Nirmala UI" w:cs="Nirmala UI"/>
              </w:rPr>
              <w:t>।</w:t>
            </w:r>
          </w:p>
        </w:tc>
      </w:tr>
      <w:tr w:rsidR="00F10D04" w14:paraId="5D150B42" w14:textId="77777777" w:rsidTr="00AC1AD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247FB39E" w14:textId="5511126A" w:rsidR="00F10D04" w:rsidRPr="00F10D04" w:rsidRDefault="00464810" w:rsidP="00F10D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width</w:t>
            </w:r>
          </w:p>
        </w:tc>
        <w:tc>
          <w:tcPr>
            <w:tcW w:w="3416" w:type="pct"/>
            <w:vAlign w:val="center"/>
          </w:tcPr>
          <w:p w14:paraId="521A7C07" w14:textId="5807CA5B" w:rsidR="00F10D04" w:rsidRDefault="00464810" w:rsidP="00F10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4810">
              <w:rPr>
                <w:rFonts w:ascii="Nirmala UI" w:hAnsi="Nirmala UI" w:cs="Nirmala UI"/>
              </w:rPr>
              <w:t>একটা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এলিমেন্ট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এর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প্রশস্ততা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বলা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হয়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এটার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মাধ্যমে</w:t>
            </w:r>
            <w:proofErr w:type="spellEnd"/>
            <w:r w:rsidRPr="00464810">
              <w:rPr>
                <w:rFonts w:ascii="Nirmala UI" w:hAnsi="Nirmala UI" w:cs="Nirmala UI"/>
              </w:rPr>
              <w:t>।</w:t>
            </w:r>
          </w:p>
        </w:tc>
      </w:tr>
      <w:tr w:rsidR="00F10D04" w14:paraId="2AB08AD6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0B5DC057" w14:textId="62BBFAC3" w:rsidR="00F10D04" w:rsidRPr="00F10D04" w:rsidRDefault="00464810" w:rsidP="00F10D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@import</w:t>
            </w:r>
          </w:p>
        </w:tc>
        <w:tc>
          <w:tcPr>
            <w:tcW w:w="3416" w:type="pct"/>
            <w:vAlign w:val="center"/>
          </w:tcPr>
          <w:p w14:paraId="26A88985" w14:textId="26C4C36C" w:rsidR="00F10D04" w:rsidRDefault="00464810" w:rsidP="00F1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64810">
              <w:rPr>
                <w:rFonts w:ascii="Nirmala UI" w:hAnsi="Nirmala UI" w:cs="Nirmala UI"/>
              </w:rPr>
              <w:t>একটি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স্টাইলশীট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আরেকটি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স্টাইলশীট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এর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মধ্যে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যুক্ত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করার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জন্যে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ব্যবহার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করা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  <w:tr w:rsidR="00F10D04" w14:paraId="6BA18718" w14:textId="77777777" w:rsidTr="00AC1AD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51CAED36" w14:textId="655DDA34" w:rsidR="00F10D04" w:rsidRPr="00F10D04" w:rsidRDefault="00464810" w:rsidP="00F10D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@keyframes</w:t>
            </w:r>
          </w:p>
        </w:tc>
        <w:tc>
          <w:tcPr>
            <w:tcW w:w="3416" w:type="pct"/>
            <w:vAlign w:val="center"/>
          </w:tcPr>
          <w:p w14:paraId="70FB16AB" w14:textId="5722BC23" w:rsidR="00F10D04" w:rsidRDefault="00464810" w:rsidP="00F10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64810">
              <w:rPr>
                <w:rFonts w:ascii="Nirmala UI" w:hAnsi="Nirmala UI" w:cs="Nirmala UI"/>
              </w:rPr>
              <w:t>অ্যানিমেশন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এর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বর্ণনা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এটির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মাধ্যমে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দেয়া</w:t>
            </w:r>
            <w:proofErr w:type="spellEnd"/>
            <w:r w:rsidRPr="00464810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হয়</w:t>
            </w:r>
            <w:proofErr w:type="spellEnd"/>
            <w:r w:rsidRPr="00464810">
              <w:rPr>
                <w:rFonts w:ascii="Nirmala UI" w:hAnsi="Nirmala UI" w:cs="Nirmala UI"/>
              </w:rPr>
              <w:t>।</w:t>
            </w:r>
          </w:p>
        </w:tc>
      </w:tr>
      <w:tr w:rsidR="00F10D04" w14:paraId="064F5621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2EC88FFE" w14:textId="340D9CE7" w:rsidR="00F10D04" w:rsidRPr="00F10D04" w:rsidRDefault="00464810" w:rsidP="00F10D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left</w:t>
            </w:r>
          </w:p>
        </w:tc>
        <w:tc>
          <w:tcPr>
            <w:tcW w:w="3416" w:type="pct"/>
            <w:vAlign w:val="center"/>
          </w:tcPr>
          <w:p w14:paraId="5F48C8E1" w14:textId="293933A9" w:rsidR="00F10D04" w:rsidRDefault="00AC1AD9" w:rsidP="00F1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0513">
              <w:rPr>
                <w:rFonts w:ascii="Nirmala UI" w:hAnsi="Nirmala UI" w:cs="Nirmala UI"/>
              </w:rPr>
              <w:t>কোনো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এলিমেন্ট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প্যারেন্ট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এলিমেন্ট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এর</w:t>
            </w:r>
            <w:proofErr w:type="spellEnd"/>
            <w:r w:rsidRPr="00930513">
              <w:t xml:space="preserve"> </w:t>
            </w:r>
            <w:proofErr w:type="spellStart"/>
            <w:r w:rsidRPr="00AC1AD9">
              <w:rPr>
                <w:rFonts w:ascii="Nirmala UI" w:hAnsi="Nirmala UI" w:cs="Nirmala UI" w:hint="cs"/>
              </w:rPr>
              <w:t>বাম</w:t>
            </w:r>
            <w:proofErr w:type="spellEnd"/>
            <w:r w:rsidRPr="00AC1A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C1AD9">
              <w:rPr>
                <w:rFonts w:ascii="Nirmala UI" w:hAnsi="Nirmala UI" w:cs="Nirmala UI" w:hint="cs"/>
              </w:rPr>
              <w:t>পাশ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থেকে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কতটুকু</w:t>
            </w:r>
            <w:proofErr w:type="spellEnd"/>
            <w:r w:rsidRPr="00930513">
              <w:t xml:space="preserve"> </w:t>
            </w:r>
            <w:proofErr w:type="spellStart"/>
            <w:r w:rsidRPr="00AC1AD9">
              <w:rPr>
                <w:rFonts w:ascii="Nirmala UI" w:hAnsi="Nirmala UI" w:cs="Nirmala UI" w:hint="cs"/>
              </w:rPr>
              <w:t>ডানে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থাকবে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বোঝানোর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জন্যে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এটি</w:t>
            </w:r>
            <w:proofErr w:type="spellEnd"/>
            <w:r w:rsidRPr="00930513">
              <w:t xml:space="preserve"> </w:t>
            </w:r>
            <w:proofErr w:type="spellStart"/>
            <w:r w:rsidRPr="00464810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</w:p>
        </w:tc>
      </w:tr>
      <w:tr w:rsidR="00F10D04" w14:paraId="284458BF" w14:textId="77777777" w:rsidTr="00AC1AD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2CA7E32A" w14:textId="07C75417" w:rsidR="00F10D04" w:rsidRPr="00F10D04" w:rsidRDefault="00AC1AD9" w:rsidP="00F10D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letter-spacing</w:t>
            </w:r>
          </w:p>
        </w:tc>
        <w:tc>
          <w:tcPr>
            <w:tcW w:w="3416" w:type="pct"/>
            <w:vAlign w:val="center"/>
          </w:tcPr>
          <w:p w14:paraId="3FC29E6C" w14:textId="4BAB996A" w:rsidR="00F10D04" w:rsidRDefault="00AC1AD9" w:rsidP="00F10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1AD9">
              <w:rPr>
                <w:rFonts w:ascii="Nirmala UI" w:hAnsi="Nirmala UI" w:cs="Nirmala UI"/>
              </w:rPr>
              <w:t>অক্ষরের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মধ্যে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কতটুকু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ফাঁকা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থাকবে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তা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বলা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হয়</w:t>
            </w:r>
            <w:proofErr w:type="spellEnd"/>
            <w:r w:rsidRPr="00AC1AD9">
              <w:rPr>
                <w:rFonts w:ascii="Nirmala UI" w:hAnsi="Nirmala UI" w:cs="Nirmala UI"/>
              </w:rPr>
              <w:t>।</w:t>
            </w:r>
          </w:p>
        </w:tc>
      </w:tr>
      <w:tr w:rsidR="00F10D04" w14:paraId="301DE28C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610D641D" w14:textId="57C5CF05" w:rsidR="00F10D04" w:rsidRPr="00F10D04" w:rsidRDefault="00AC1AD9" w:rsidP="00F10D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line-height</w:t>
            </w:r>
          </w:p>
        </w:tc>
        <w:tc>
          <w:tcPr>
            <w:tcW w:w="3416" w:type="pct"/>
            <w:vAlign w:val="center"/>
          </w:tcPr>
          <w:p w14:paraId="59C6865F" w14:textId="25AB7449" w:rsidR="00F10D04" w:rsidRDefault="00AC1AD9" w:rsidP="00F1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C1AD9">
              <w:rPr>
                <w:rFonts w:ascii="Nirmala UI" w:hAnsi="Nirmala UI" w:cs="Nirmala UI" w:hint="cs"/>
              </w:rPr>
              <w:t>দুইটা</w:t>
            </w:r>
            <w:proofErr w:type="spellEnd"/>
            <w:r w:rsidRPr="00AC1A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C1AD9">
              <w:rPr>
                <w:rFonts w:ascii="Nirmala UI" w:hAnsi="Nirmala UI" w:cs="Nirmala UI" w:hint="cs"/>
              </w:rPr>
              <w:t>লাইন</w:t>
            </w:r>
            <w:proofErr w:type="spellEnd"/>
            <w:r w:rsidRPr="00AC1AD9">
              <w:rPr>
                <w:rFonts w:ascii="Nirmala UI" w:hAnsi="Nirmala UI" w:cs="Nirmala UI"/>
              </w:rPr>
              <w:t xml:space="preserve"> </w:t>
            </w:r>
            <w:proofErr w:type="spellStart"/>
            <w:r w:rsidRPr="00AC1AD9">
              <w:rPr>
                <w:rFonts w:ascii="Nirmala UI" w:hAnsi="Nirmala UI" w:cs="Nirmala UI" w:hint="cs"/>
              </w:rPr>
              <w:t>এর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মধ্যে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কতটুকু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ফাঁকা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থাকবে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তা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বলা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হয়</w:t>
            </w:r>
            <w:proofErr w:type="spellEnd"/>
            <w:r w:rsidRPr="00AC1AD9">
              <w:rPr>
                <w:rFonts w:ascii="Nirmala UI" w:hAnsi="Nirmala UI" w:cs="Nirmala UI"/>
              </w:rPr>
              <w:t>।</w:t>
            </w:r>
          </w:p>
        </w:tc>
      </w:tr>
      <w:tr w:rsidR="00F10D04" w14:paraId="4778A313" w14:textId="77777777" w:rsidTr="00AC1AD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0588EE41" w14:textId="0598CABE" w:rsidR="00F10D04" w:rsidRPr="00F10D04" w:rsidRDefault="00AC1AD9" w:rsidP="00F10D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list-style</w:t>
            </w:r>
          </w:p>
        </w:tc>
        <w:tc>
          <w:tcPr>
            <w:tcW w:w="3416" w:type="pct"/>
            <w:vAlign w:val="center"/>
          </w:tcPr>
          <w:p w14:paraId="7128DB79" w14:textId="0B105BB7" w:rsidR="00F10D04" w:rsidRDefault="00AC1AD9" w:rsidP="00F10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C1AD9">
              <w:rPr>
                <w:rFonts w:ascii="Nirmala UI" w:hAnsi="Nirmala UI" w:cs="Nirmala UI"/>
              </w:rPr>
              <w:t>একটা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লিস্ট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কোন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ধরনের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হবে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তা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বলা</w:t>
            </w:r>
            <w:proofErr w:type="spellEnd"/>
            <w:r w:rsidRPr="00AC1AD9"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হয়</w:t>
            </w:r>
            <w:proofErr w:type="spellEnd"/>
            <w:r w:rsidRPr="00AC1AD9">
              <w:rPr>
                <w:rFonts w:ascii="Nirmala UI" w:hAnsi="Nirmala UI" w:cs="Nirmala UI"/>
              </w:rPr>
              <w:t>।</w:t>
            </w: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এটি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সংক্ষেপ</w:t>
            </w:r>
            <w:proofErr w:type="spellEnd"/>
            <w:r w:rsidRPr="00930513">
              <w:t xml:space="preserve"> </w:t>
            </w:r>
            <w:r w:rsidRPr="00930513">
              <w:rPr>
                <w:rFonts w:ascii="Nirmala UI" w:hAnsi="Nirmala UI" w:cs="Nirmala UI"/>
              </w:rPr>
              <w:t>এ</w:t>
            </w:r>
            <w:r>
              <w:rPr>
                <w:rFonts w:ascii="Nirmala UI" w:hAnsi="Nirmala UI" w:cs="Nirmala UI"/>
              </w:rPr>
              <w:t xml:space="preserve"> </w:t>
            </w:r>
            <w:proofErr w:type="spellStart"/>
            <w:r w:rsidRPr="00AC1AD9">
              <w:rPr>
                <w:rFonts w:ascii="Nirmala UI" w:hAnsi="Nirmala UI" w:cs="Nirmala UI"/>
              </w:rPr>
              <w:t>লিস্ট</w:t>
            </w:r>
            <w:proofErr w:type="spellEnd"/>
            <w:r w:rsidRPr="00930513">
              <w:rPr>
                <w:rFonts w:ascii="Nirmala UI" w:hAnsi="Nirmala UI" w:cs="Nirmala UI"/>
              </w:rPr>
              <w:t xml:space="preserve"> </w:t>
            </w:r>
            <w:proofErr w:type="spellStart"/>
            <w:r w:rsidRPr="00930513">
              <w:rPr>
                <w:rFonts w:ascii="Nirmala UI" w:hAnsi="Nirmala UI" w:cs="Nirmala UI" w:hint="cs"/>
              </w:rPr>
              <w:t>সম্পর্কিত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সব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তথ্য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লিখার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জন্যে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ব্যবহার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করা</w:t>
            </w:r>
            <w:proofErr w:type="spellEnd"/>
            <w:r w:rsidRPr="00930513">
              <w:t xml:space="preserve"> </w:t>
            </w:r>
            <w:proofErr w:type="spellStart"/>
            <w:r w:rsidRPr="00930513">
              <w:rPr>
                <w:rFonts w:ascii="Nirmala UI" w:hAnsi="Nirmala UI" w:cs="Nirmala UI"/>
              </w:rPr>
              <w:t>হয়</w:t>
            </w:r>
            <w:proofErr w:type="spellEnd"/>
            <w:r w:rsidRPr="00930513">
              <w:rPr>
                <w:rFonts w:ascii="Nirmala UI" w:hAnsi="Nirmala UI" w:cs="Nirmala UI"/>
              </w:rPr>
              <w:t>।</w:t>
            </w:r>
            <w:r w:rsidRPr="00930513">
              <w:t xml:space="preserve">  </w:t>
            </w:r>
          </w:p>
        </w:tc>
      </w:tr>
      <w:tr w:rsidR="00F10D04" w14:paraId="78F73D51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7A14DBF4" w14:textId="49071E16" w:rsidR="00F10D04" w:rsidRPr="00F10D04" w:rsidRDefault="00546665" w:rsidP="00F10D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margin</w:t>
            </w:r>
          </w:p>
        </w:tc>
        <w:tc>
          <w:tcPr>
            <w:tcW w:w="3416" w:type="pct"/>
            <w:vAlign w:val="center"/>
          </w:tcPr>
          <w:p w14:paraId="0D47077F" w14:textId="1A3EAA50" w:rsidR="00F10D04" w:rsidRDefault="00546665" w:rsidP="00F1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6665">
              <w:rPr>
                <w:rFonts w:ascii="Nirmala UI" w:hAnsi="Nirmala UI" w:cs="Nirmala UI"/>
              </w:rPr>
              <w:t>এলিমেন্ট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এর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কোন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পাশে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কতটুকু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মার্জিন</w:t>
            </w:r>
            <w:proofErr w:type="spellEnd"/>
            <w:r w:rsidRPr="00546665">
              <w:t xml:space="preserve"> / </w:t>
            </w:r>
            <w:proofErr w:type="spellStart"/>
            <w:r w:rsidRPr="00546665">
              <w:rPr>
                <w:rFonts w:ascii="Nirmala UI" w:hAnsi="Nirmala UI" w:cs="Nirmala UI"/>
              </w:rPr>
              <w:t>ফাঁকা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জায়গা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থাকবে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তা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বলা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হয়</w:t>
            </w:r>
            <w:proofErr w:type="spellEnd"/>
            <w:r w:rsidRPr="00546665">
              <w:rPr>
                <w:rFonts w:ascii="Nirmala UI" w:hAnsi="Nirmala UI" w:cs="Nirmala UI"/>
              </w:rPr>
              <w:t>।</w:t>
            </w:r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সংক্ষেপ</w:t>
            </w:r>
            <w:proofErr w:type="spellEnd"/>
            <w:r w:rsidRPr="00546665">
              <w:t xml:space="preserve"> </w:t>
            </w:r>
            <w:r w:rsidRPr="00546665">
              <w:rPr>
                <w:rFonts w:ascii="Nirmala UI" w:hAnsi="Nirmala UI" w:cs="Nirmala UI"/>
              </w:rPr>
              <w:t>এ</w:t>
            </w:r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সব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দিকের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মার্জিন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একসাথে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এটার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মাধ্যমে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বলা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হয়</w:t>
            </w:r>
            <w:proofErr w:type="spellEnd"/>
            <w:r w:rsidRPr="00546665">
              <w:rPr>
                <w:rFonts w:ascii="Nirmala UI" w:hAnsi="Nirmala UI" w:cs="Nirmala UI"/>
              </w:rPr>
              <w:t>।</w:t>
            </w:r>
          </w:p>
        </w:tc>
      </w:tr>
      <w:tr w:rsidR="00F10D04" w14:paraId="58A22B44" w14:textId="77777777" w:rsidTr="00AC1AD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3FF856BE" w14:textId="168D2732" w:rsidR="00F10D04" w:rsidRPr="00F10D04" w:rsidRDefault="00546665" w:rsidP="00F10D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max-height</w:t>
            </w:r>
          </w:p>
        </w:tc>
        <w:tc>
          <w:tcPr>
            <w:tcW w:w="3416" w:type="pct"/>
            <w:vAlign w:val="center"/>
          </w:tcPr>
          <w:p w14:paraId="35249CDA" w14:textId="0EB6BCB2" w:rsidR="00F10D04" w:rsidRDefault="00546665" w:rsidP="00F10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6665">
              <w:rPr>
                <w:rFonts w:ascii="Nirmala UI" w:hAnsi="Nirmala UI" w:cs="Nirmala UI"/>
              </w:rPr>
              <w:t>একটি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এলিমেন্ট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এর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সর্বোচ্চ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উচ্চতা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কত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হতে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পারে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তা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বলা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হয়</w:t>
            </w:r>
            <w:proofErr w:type="spellEnd"/>
            <w:r w:rsidRPr="00546665">
              <w:rPr>
                <w:rFonts w:ascii="Nirmala UI" w:hAnsi="Nirmala UI" w:cs="Nirmala UI"/>
              </w:rPr>
              <w:t>।</w:t>
            </w:r>
          </w:p>
        </w:tc>
      </w:tr>
      <w:tr w:rsidR="00F10D04" w14:paraId="201E192A" w14:textId="77777777" w:rsidTr="00AC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pct"/>
            <w:vAlign w:val="center"/>
          </w:tcPr>
          <w:p w14:paraId="6062A1E6" w14:textId="2FB5C761" w:rsidR="00F10D04" w:rsidRPr="00F10D04" w:rsidRDefault="00546665" w:rsidP="00F10D04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max-width</w:t>
            </w:r>
          </w:p>
        </w:tc>
        <w:tc>
          <w:tcPr>
            <w:tcW w:w="3416" w:type="pct"/>
            <w:vAlign w:val="center"/>
          </w:tcPr>
          <w:p w14:paraId="42E9D85C" w14:textId="2B462F56" w:rsidR="00F10D04" w:rsidRDefault="00546665" w:rsidP="00F10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46665">
              <w:rPr>
                <w:rFonts w:ascii="Nirmala UI" w:hAnsi="Nirmala UI" w:cs="Nirmala UI"/>
              </w:rPr>
              <w:t>একটি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এলিমেন্ট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সর্বোচ্চ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কত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প্রশস্ত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হতে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পারে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তা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বলা</w:t>
            </w:r>
            <w:proofErr w:type="spellEnd"/>
            <w:r w:rsidRPr="00546665">
              <w:t xml:space="preserve"> </w:t>
            </w:r>
            <w:proofErr w:type="spellStart"/>
            <w:r w:rsidRPr="00546665">
              <w:rPr>
                <w:rFonts w:ascii="Nirmala UI" w:hAnsi="Nirmala UI" w:cs="Nirmala UI"/>
              </w:rPr>
              <w:t>হয়</w:t>
            </w:r>
            <w:proofErr w:type="spellEnd"/>
            <w:r w:rsidRPr="00546665">
              <w:rPr>
                <w:rFonts w:ascii="Nirmala UI" w:hAnsi="Nirmala UI" w:cs="Nirmala UI"/>
              </w:rPr>
              <w:t>।</w:t>
            </w:r>
          </w:p>
        </w:tc>
      </w:tr>
      <w:tr w:rsidR="00F10D04" w14:paraId="3BF0563B" w14:textId="77777777" w:rsidTr="00AC1AD9">
        <w:trPr>
          <w:trHeight w:val="792"/>
        </w:trPr>
        <w:tc>
          <w:tcPr>
            <w:tcW w:w="1584" w:type="pct"/>
            <w:vAlign w:val="center"/>
          </w:tcPr>
          <w:p w14:paraId="3DB82EA2" w14:textId="135E7DBE" w:rsidR="00F10D04" w:rsidRPr="00F10D04" w:rsidRDefault="0047210A" w:rsidP="00F10D04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overflow</w:t>
            </w:r>
          </w:p>
        </w:tc>
        <w:tc>
          <w:tcPr>
            <w:tcW w:w="3416" w:type="pct"/>
            <w:vAlign w:val="center"/>
          </w:tcPr>
          <w:p w14:paraId="5DE1D68A" w14:textId="6AEAE03D" w:rsidR="00F10D04" w:rsidRDefault="0047210A" w:rsidP="00F10D04">
            <w:proofErr w:type="spellStart"/>
            <w:r w:rsidRPr="0047210A">
              <w:rPr>
                <w:rFonts w:ascii="Nirmala UI" w:hAnsi="Nirmala UI" w:cs="Nirmala UI"/>
              </w:rPr>
              <w:t>এলিমেন্ট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এর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কনটেন্ট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যদি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এলিমেন্ট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এর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বাইরে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চলে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যায়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তাহলে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ঐটা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কিভাবে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দেখাবে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তা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বলা</w:t>
            </w:r>
            <w:proofErr w:type="spellEnd"/>
            <w:r w:rsidRPr="0047210A">
              <w:t xml:space="preserve"> </w:t>
            </w:r>
            <w:proofErr w:type="spellStart"/>
            <w:r w:rsidRPr="0047210A">
              <w:rPr>
                <w:rFonts w:ascii="Nirmala UI" w:hAnsi="Nirmala UI" w:cs="Nirmala UI"/>
              </w:rPr>
              <w:t>হয়</w:t>
            </w:r>
            <w:proofErr w:type="spellEnd"/>
            <w:r w:rsidRPr="0047210A">
              <w:rPr>
                <w:rFonts w:ascii="Nirmala UI" w:hAnsi="Nirmala UI" w:cs="Nirmala UI"/>
              </w:rPr>
              <w:t>।</w:t>
            </w:r>
            <w:bookmarkStart w:id="0" w:name="_GoBack"/>
            <w:bookmarkEnd w:id="0"/>
          </w:p>
        </w:tc>
      </w:tr>
    </w:tbl>
    <w:p w14:paraId="3AE2DF42" w14:textId="58E20DD8" w:rsidR="00821269" w:rsidRPr="003A798E" w:rsidRDefault="00821269" w:rsidP="00AC1AD9"/>
    <w:sectPr w:rsidR="00821269" w:rsidRPr="003A798E" w:rsidSect="00A24793">
      <w:footerReference w:type="even" r:id="rId10"/>
      <w:footerReference w:type="default" r:id="rId11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203E9" w14:textId="77777777" w:rsidR="009224BA" w:rsidRDefault="009224BA" w:rsidP="001205A1">
      <w:r>
        <w:separator/>
      </w:r>
    </w:p>
  </w:endnote>
  <w:endnote w:type="continuationSeparator" w:id="0">
    <w:p w14:paraId="59DFDBBD" w14:textId="77777777" w:rsidR="009224BA" w:rsidRDefault="009224BA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B181C87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70B0D1B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1F85E0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260265E2" w14:textId="77777777" w:rsidTr="005F4F46">
      <w:tc>
        <w:tcPr>
          <w:tcW w:w="5395" w:type="dxa"/>
        </w:tcPr>
        <w:p w14:paraId="5F5F93E7" w14:textId="24491BDE" w:rsidR="001205A1" w:rsidRPr="001205A1" w:rsidRDefault="00AC1AD9" w:rsidP="00C66528">
          <w:pPr>
            <w:pStyle w:val="Footer"/>
          </w:pPr>
          <w:r>
            <w:rPr>
              <w:color w:val="7F7F7F" w:themeColor="text1" w:themeTint="80"/>
            </w:rPr>
            <w:t>CSS</w:t>
          </w:r>
          <w:r w:rsidR="00060DCC">
            <w:rPr>
              <w:color w:val="7F7F7F" w:themeColor="text1" w:themeTint="80"/>
            </w:rPr>
            <w:t xml:space="preserve"> REFERENCE</w:t>
          </w:r>
          <w:sdt>
            <w:sdtPr>
              <w:rPr>
                <w:color w:val="7F7F7F" w:themeColor="text1" w:themeTint="80"/>
              </w:rPr>
              <w:id w:val="-94713725"/>
              <w:temporary/>
              <w15:appearance w15:val="hidden"/>
            </w:sdtPr>
            <w:sdtEndPr/>
            <w:sdtContent/>
          </w:sdt>
        </w:p>
      </w:tc>
      <w:tc>
        <w:tcPr>
          <w:tcW w:w="5395" w:type="dxa"/>
        </w:tcPr>
        <w:p w14:paraId="70B9E13A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450B53A9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0908D" w14:textId="77777777" w:rsidR="009224BA" w:rsidRDefault="009224BA" w:rsidP="001205A1">
      <w:r>
        <w:separator/>
      </w:r>
    </w:p>
  </w:footnote>
  <w:footnote w:type="continuationSeparator" w:id="0">
    <w:p w14:paraId="07E5C00F" w14:textId="77777777" w:rsidR="009224BA" w:rsidRDefault="009224BA" w:rsidP="001205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269"/>
    <w:rsid w:val="00060DCC"/>
    <w:rsid w:val="000C4ED1"/>
    <w:rsid w:val="001205A1"/>
    <w:rsid w:val="002877E8"/>
    <w:rsid w:val="002E7C4E"/>
    <w:rsid w:val="0031055C"/>
    <w:rsid w:val="00371EE1"/>
    <w:rsid w:val="003A798E"/>
    <w:rsid w:val="00425A99"/>
    <w:rsid w:val="004471CF"/>
    <w:rsid w:val="00464810"/>
    <w:rsid w:val="0047210A"/>
    <w:rsid w:val="00546665"/>
    <w:rsid w:val="005E536E"/>
    <w:rsid w:val="005E6B25"/>
    <w:rsid w:val="005F4F46"/>
    <w:rsid w:val="006C60E6"/>
    <w:rsid w:val="007B0740"/>
    <w:rsid w:val="007C1BAB"/>
    <w:rsid w:val="00821269"/>
    <w:rsid w:val="009224BA"/>
    <w:rsid w:val="00930513"/>
    <w:rsid w:val="00A15CF7"/>
    <w:rsid w:val="00A24793"/>
    <w:rsid w:val="00A81248"/>
    <w:rsid w:val="00AC1AD9"/>
    <w:rsid w:val="00AC2F59"/>
    <w:rsid w:val="00C66528"/>
    <w:rsid w:val="00C915F0"/>
    <w:rsid w:val="00D94A19"/>
    <w:rsid w:val="00F10D04"/>
    <w:rsid w:val="00FB65B8"/>
    <w:rsid w:val="00FC49AE"/>
    <w:rsid w:val="00FD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F05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00C1C7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table" w:styleId="GridTable6Colorful-Accent1">
    <w:name w:val="Grid Table 6 Colorful Accent 1"/>
    <w:basedOn w:val="TableNormal"/>
    <w:uiPriority w:val="51"/>
    <w:rsid w:val="00060DCC"/>
    <w:rPr>
      <w:color w:val="0D294E" w:themeColor="accent1" w:themeShade="BF"/>
    </w:rPr>
    <w:tblPr>
      <w:tblStyleRowBandSize w:val="1"/>
      <w:tblStyleColBandSize w:val="1"/>
      <w:tblBorders>
        <w:top w:val="single" w:sz="4" w:space="0" w:color="3880DD" w:themeColor="accent1" w:themeTint="99"/>
        <w:left w:val="single" w:sz="4" w:space="0" w:color="3880DD" w:themeColor="accent1" w:themeTint="99"/>
        <w:bottom w:val="single" w:sz="4" w:space="0" w:color="3880DD" w:themeColor="accent1" w:themeTint="99"/>
        <w:right w:val="single" w:sz="4" w:space="0" w:color="3880DD" w:themeColor="accent1" w:themeTint="99"/>
        <w:insideH w:val="single" w:sz="4" w:space="0" w:color="3880DD" w:themeColor="accent1" w:themeTint="99"/>
        <w:insideV w:val="single" w:sz="4" w:space="0" w:color="3880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880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880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4F3" w:themeFill="accent1" w:themeFillTint="33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GridTable6Colorful">
    <w:name w:val="Grid Table 6 Colorful"/>
    <w:basedOn w:val="TableNormal"/>
    <w:uiPriority w:val="51"/>
    <w:rsid w:val="00060DC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60DC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060D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060D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yed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2DE8524-5AB0-41DA-906D-DC5B399B8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2020-09-21T19:14:00Z</dcterms:created>
  <dcterms:modified xsi:type="dcterms:W3CDTF">2020-09-21T21:06:00Z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