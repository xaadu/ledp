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243"/>
        <w:gridCol w:w="5243"/>
      </w:tblGrid>
      <w:tr w:rsidR="00A81248" w:rsidRPr="003A798E" w14:paraId="25063DAD" w14:textId="77777777" w:rsidTr="00821269">
        <w:trPr>
          <w:trHeight w:val="113"/>
        </w:trPr>
        <w:tc>
          <w:tcPr>
            <w:tcW w:w="5243" w:type="dxa"/>
          </w:tcPr>
          <w:p w14:paraId="32F5CEA2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243" w:type="dxa"/>
          </w:tcPr>
          <w:p w14:paraId="1B04DFB1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260A600" w14:textId="77777777" w:rsidTr="00821269">
        <w:trPr>
          <w:trHeight w:val="2599"/>
        </w:trPr>
        <w:tc>
          <w:tcPr>
            <w:tcW w:w="5243" w:type="dxa"/>
          </w:tcPr>
          <w:p w14:paraId="7B78EE69" w14:textId="5718B102" w:rsidR="00A81248" w:rsidRPr="003A798E" w:rsidRDefault="00821269" w:rsidP="00C66528">
            <w:pPr>
              <w:pStyle w:val="Heading1"/>
            </w:pPr>
            <w:r w:rsidRPr="00821269">
              <w:rPr>
                <w:sz w:val="68"/>
                <w:szCs w:val="20"/>
              </w:rPr>
              <w:t>HTML REFERENCE</w:t>
            </w:r>
          </w:p>
        </w:tc>
        <w:tc>
          <w:tcPr>
            <w:tcW w:w="5243" w:type="dxa"/>
          </w:tcPr>
          <w:p w14:paraId="695F26CE" w14:textId="77777777" w:rsidR="00A81248" w:rsidRPr="003A798E" w:rsidRDefault="00A81248"/>
        </w:tc>
      </w:tr>
      <w:tr w:rsidR="00A81248" w:rsidRPr="003A798E" w14:paraId="4A7910BD" w14:textId="77777777" w:rsidTr="00821269">
        <w:trPr>
          <w:trHeight w:val="7706"/>
        </w:trPr>
        <w:tc>
          <w:tcPr>
            <w:tcW w:w="5243" w:type="dxa"/>
          </w:tcPr>
          <w:p w14:paraId="50CCF676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4C2D06C" wp14:editId="50C2B180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C4582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43" w:type="dxa"/>
          </w:tcPr>
          <w:p w14:paraId="6217EA01" w14:textId="77777777" w:rsidR="00A81248" w:rsidRPr="003A798E" w:rsidRDefault="00A81248"/>
        </w:tc>
      </w:tr>
      <w:tr w:rsidR="00A81248" w:rsidRPr="003A798E" w14:paraId="63653CBC" w14:textId="77777777" w:rsidTr="00821269">
        <w:trPr>
          <w:trHeight w:val="1241"/>
        </w:trPr>
        <w:tc>
          <w:tcPr>
            <w:tcW w:w="5243" w:type="dxa"/>
          </w:tcPr>
          <w:p w14:paraId="2183FD7A" w14:textId="77777777" w:rsidR="00A81248" w:rsidRPr="003A798E" w:rsidRDefault="00A81248"/>
        </w:tc>
        <w:tc>
          <w:tcPr>
            <w:tcW w:w="5243" w:type="dxa"/>
          </w:tcPr>
          <w:p w14:paraId="14F3ADF5" w14:textId="5476CABE" w:rsidR="00A81248" w:rsidRPr="003A798E" w:rsidRDefault="00821269" w:rsidP="00C66528">
            <w:pPr>
              <w:pStyle w:val="Heading2"/>
            </w:pPr>
            <w:r>
              <w:t>September 22, 2020</w:t>
            </w:r>
          </w:p>
        </w:tc>
      </w:tr>
      <w:tr w:rsidR="00A81248" w:rsidRPr="003A798E" w14:paraId="647B2BE7" w14:textId="77777777" w:rsidTr="00821269">
        <w:trPr>
          <w:trHeight w:val="1340"/>
        </w:trPr>
        <w:tc>
          <w:tcPr>
            <w:tcW w:w="5243" w:type="dxa"/>
          </w:tcPr>
          <w:p w14:paraId="3DD7E2FF" w14:textId="77777777" w:rsidR="00A81248" w:rsidRPr="003A798E" w:rsidRDefault="00A81248"/>
        </w:tc>
        <w:tc>
          <w:tcPr>
            <w:tcW w:w="5243" w:type="dxa"/>
          </w:tcPr>
          <w:p w14:paraId="1E2C1D4A" w14:textId="28B6B6EF" w:rsidR="00A81248" w:rsidRDefault="00821269" w:rsidP="00A81248">
            <w:pPr>
              <w:pStyle w:val="Heading2"/>
            </w:pPr>
            <w:r>
              <w:t>Abdullah Zayed</w:t>
            </w:r>
          </w:p>
          <w:p w14:paraId="6208A7C8" w14:textId="6204A72F" w:rsidR="00821269" w:rsidRPr="00821269" w:rsidRDefault="00821269" w:rsidP="00821269">
            <w:pPr>
              <w:pStyle w:val="Text"/>
            </w:pPr>
            <w:r w:rsidRPr="00821269">
              <w:t>Registration: 343208</w:t>
            </w:r>
          </w:p>
          <w:p w14:paraId="2715557A" w14:textId="77777777" w:rsidR="00821269" w:rsidRPr="00821269" w:rsidRDefault="00821269" w:rsidP="00821269"/>
          <w:p w14:paraId="210D3812" w14:textId="733A053C" w:rsidR="00A81248" w:rsidRDefault="00821269" w:rsidP="00A81248">
            <w:pPr>
              <w:pStyle w:val="Heading2"/>
            </w:pPr>
            <w:proofErr w:type="spellStart"/>
            <w:r>
              <w:t>Mostafizur</w:t>
            </w:r>
            <w:proofErr w:type="spellEnd"/>
            <w:r>
              <w:t xml:space="preserve"> Rahman Sir</w:t>
            </w:r>
          </w:p>
          <w:p w14:paraId="13E7D2F9" w14:textId="2BF7824F" w:rsidR="00060DCC" w:rsidRPr="00060DCC" w:rsidRDefault="00060DCC" w:rsidP="00060DCC">
            <w:r>
              <w:t>Mentor,</w:t>
            </w:r>
          </w:p>
          <w:p w14:paraId="1D6C72C2" w14:textId="57CE2CBD" w:rsidR="00821269" w:rsidRPr="00821269" w:rsidRDefault="00821269" w:rsidP="00821269">
            <w:r>
              <w:t>Web Design &amp; Development – 105 (</w:t>
            </w:r>
            <w:proofErr w:type="spellStart"/>
            <w:r>
              <w:t>Jhenaidah</w:t>
            </w:r>
            <w:proofErr w:type="spellEnd"/>
            <w:r>
              <w:t>)</w:t>
            </w:r>
          </w:p>
        </w:tc>
      </w:tr>
    </w:tbl>
    <w:p w14:paraId="64503C4B" w14:textId="069912C8" w:rsidR="000C4ED1" w:rsidRDefault="000C4ED1"/>
    <w:p w14:paraId="3972475E" w14:textId="7028AA47" w:rsidR="00AC2F59" w:rsidRDefault="00AC2F59"/>
    <w:p w14:paraId="63194A6B" w14:textId="5C48E8F9" w:rsidR="00AC2F59" w:rsidRDefault="00AC2F59"/>
    <w:p w14:paraId="741E8D31" w14:textId="77777777" w:rsidR="00AC2F59" w:rsidRDefault="00AC2F59"/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3324"/>
        <w:gridCol w:w="7455"/>
      </w:tblGrid>
      <w:tr w:rsidR="00060DCC" w14:paraId="306A1424" w14:textId="77777777" w:rsidTr="00AC2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34ABB578" w14:textId="44D93142" w:rsidR="00060DCC" w:rsidRDefault="00060DCC" w:rsidP="00060DCC">
            <w:pPr>
              <w:jc w:val="center"/>
            </w:pPr>
            <w:r>
              <w:t>Tag</w:t>
            </w:r>
          </w:p>
        </w:tc>
        <w:tc>
          <w:tcPr>
            <w:tcW w:w="3458" w:type="pct"/>
            <w:vAlign w:val="center"/>
          </w:tcPr>
          <w:p w14:paraId="3A5D82A7" w14:textId="0CEA74C7" w:rsidR="00060DCC" w:rsidRDefault="00060DCC" w:rsidP="00060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0DCC" w14:paraId="05C4AEE8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709369E3" w14:textId="3DD3084F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060DCC">
              <w:rPr>
                <w:rFonts w:ascii="Montserrat" w:hAnsi="Montserrat"/>
                <w:b w:val="0"/>
                <w:bCs w:val="0"/>
              </w:rPr>
              <w:t>&lt;!-- … --&gt;</w:t>
            </w:r>
          </w:p>
        </w:tc>
        <w:tc>
          <w:tcPr>
            <w:tcW w:w="3458" w:type="pct"/>
            <w:vAlign w:val="center"/>
          </w:tcPr>
          <w:p w14:paraId="62522E3C" w14:textId="540D6A9F" w:rsidR="00060DCC" w:rsidRPr="00060DCC" w:rsidRDefault="00060DCC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এই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ট্যাগ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কমেন্ট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লিখতে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1B5F71D1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6576BE77" w14:textId="5D7A6721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&lt;!Doctype&gt;</w:t>
            </w:r>
          </w:p>
        </w:tc>
        <w:tc>
          <w:tcPr>
            <w:tcW w:w="3458" w:type="pct"/>
            <w:vAlign w:val="center"/>
          </w:tcPr>
          <w:p w14:paraId="1775C050" w14:textId="69F7D4EB" w:rsidR="00060DCC" w:rsidRPr="00060DCC" w:rsidRDefault="00060DCC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ডকুমেন্ট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এর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ধরণ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বুঝতে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এই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ট্যাগ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60C591BE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379E0D9B" w14:textId="28C24849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&lt;a&gt;</w:t>
            </w:r>
          </w:p>
        </w:tc>
        <w:tc>
          <w:tcPr>
            <w:tcW w:w="3458" w:type="pct"/>
            <w:vAlign w:val="center"/>
          </w:tcPr>
          <w:p w14:paraId="457CD35E" w14:textId="277DEE0B" w:rsidR="00060DCC" w:rsidRPr="00060DCC" w:rsidRDefault="00060DCC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হাইপারলিংক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তৈরী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ব্যবহৃত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7FA7E858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167502A3" w14:textId="7E767A82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  <w:b w:val="0"/>
                <w:bCs w:val="0"/>
              </w:rPr>
              <w:t>&lt;audio&gt;</w:t>
            </w:r>
          </w:p>
        </w:tc>
        <w:tc>
          <w:tcPr>
            <w:tcW w:w="3458" w:type="pct"/>
            <w:vAlign w:val="center"/>
          </w:tcPr>
          <w:p w14:paraId="21F2EE2D" w14:textId="28DF0A1C" w:rsidR="00060DCC" w:rsidRPr="00060DCC" w:rsidRDefault="00060DCC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ওয়েবসাইটে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অডিও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ফাইল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যুক্ত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0F93AC04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67897A6B" w14:textId="4E232E3F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>
              <w:rPr>
                <w:rFonts w:ascii="Montserrat" w:hAnsi="Montserrat"/>
                <w:b w:val="0"/>
                <w:bCs w:val="0"/>
              </w:rPr>
              <w:t>body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202A3DDB" w14:textId="224CC884" w:rsidR="00060DCC" w:rsidRPr="00060DCC" w:rsidRDefault="00060DCC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এইচটিএমএল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এর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বডি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বোঝাতে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0865344E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2F3AC46F" w14:textId="1F2E1859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proofErr w:type="spellStart"/>
            <w:r>
              <w:rPr>
                <w:rFonts w:ascii="Montserrat" w:hAnsi="Montserrat"/>
                <w:b w:val="0"/>
                <w:bCs w:val="0"/>
              </w:rPr>
              <w:t>br</w:t>
            </w:r>
            <w:proofErr w:type="spellEnd"/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7C8EABE4" w14:textId="18B458FB" w:rsidR="00060DCC" w:rsidRPr="00060DCC" w:rsidRDefault="00060DCC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পরের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লাইনে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যেতে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38697CD8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2D944C29" w14:textId="7E5C3295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>
              <w:rPr>
                <w:rFonts w:ascii="Montserrat" w:hAnsi="Montserrat"/>
                <w:b w:val="0"/>
                <w:bCs w:val="0"/>
              </w:rPr>
              <w:t>button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2D3A80BC" w14:textId="3CF6EBEF" w:rsidR="00060DCC" w:rsidRPr="00060DCC" w:rsidRDefault="00060DCC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বাটন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তৈরি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7AEA5923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41E74E6C" w14:textId="0CCFBBF6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>
              <w:rPr>
                <w:rFonts w:ascii="Montserrat" w:hAnsi="Montserrat"/>
                <w:b w:val="0"/>
                <w:bCs w:val="0"/>
              </w:rPr>
              <w:t>code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61B86AE9" w14:textId="1105BC4B" w:rsidR="00060DCC" w:rsidRPr="00060DCC" w:rsidRDefault="00060DCC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কোড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দেখাতে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এই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ট্যাগ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61425E61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0B6A9485" w14:textId="4D5BB7E0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>
              <w:rPr>
                <w:rFonts w:ascii="Montserrat" w:hAnsi="Montserrat"/>
                <w:b w:val="0"/>
                <w:bCs w:val="0"/>
              </w:rPr>
              <w:t>div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12D06F16" w14:textId="4E6D62C7" w:rsidR="00060DCC" w:rsidRPr="00060DCC" w:rsidRDefault="00060DCC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0DCC">
              <w:rPr>
                <w:rFonts w:ascii="Nirmala UI" w:hAnsi="Nirmala UI" w:cs="Nirmala UI"/>
              </w:rPr>
              <w:t>কোনো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ভাগ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বোঝাতে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এই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ট্যাগ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ব্যবহার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করা</w:t>
            </w:r>
            <w:proofErr w:type="spellEnd"/>
            <w:r w:rsidRPr="00060DCC">
              <w:t xml:space="preserve"> </w:t>
            </w:r>
            <w:proofErr w:type="spellStart"/>
            <w:r w:rsidRPr="00060DCC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3234682F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4A2BA2B4" w14:textId="41596368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proofErr w:type="spellStart"/>
            <w:r>
              <w:rPr>
                <w:rFonts w:ascii="Montserrat" w:hAnsi="Montserrat"/>
                <w:b w:val="0"/>
                <w:bCs w:val="0"/>
              </w:rPr>
              <w:t>em</w:t>
            </w:r>
            <w:proofErr w:type="spellEnd"/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070DA9B6" w14:textId="0CB92611" w:rsidR="00060DCC" w:rsidRPr="00060DCC" w:rsidRDefault="004471CF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কোনো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লিখা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গুরুত্ব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দেয়ার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জন্যে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ট্যাগ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proofErr w:type="gramStart"/>
            <w:r w:rsidRPr="004471CF">
              <w:rPr>
                <w:rFonts w:ascii="Nirmala UI" w:hAnsi="Nirmala UI" w:cs="Nirmala UI"/>
              </w:rPr>
              <w:t>।</w:t>
            </w:r>
            <w:r w:rsidRPr="004471CF">
              <w:t xml:space="preserve">  </w:t>
            </w:r>
            <w:proofErr w:type="spellStart"/>
            <w:r w:rsidRPr="004471CF">
              <w:rPr>
                <w:rFonts w:ascii="Nirmala UI" w:hAnsi="Nirmala UI" w:cs="Nirmala UI"/>
              </w:rPr>
              <w:t>এটি</w:t>
            </w:r>
            <w:proofErr w:type="spellEnd"/>
            <w:proofErr w:type="gram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লিখা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একটু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বাঁকা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দেখায়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7889EE85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1F8DAE57" w14:textId="7878B6EF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footer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1965FC3A" w14:textId="66186F2D" w:rsidR="00060DCC" w:rsidRPr="00060DCC" w:rsidRDefault="004471CF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 w:hint="cs"/>
              </w:rPr>
              <w:t>সব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 w:hint="cs"/>
              </w:rPr>
              <w:t>শেষ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 w:hint="cs"/>
              </w:rPr>
              <w:t>এর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 w:hint="cs"/>
              </w:rPr>
              <w:t>ফুটার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 w:hint="cs"/>
              </w:rPr>
              <w:t>সেকশন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 w:hint="cs"/>
              </w:rPr>
              <w:t>বুঝাতে</w:t>
            </w:r>
            <w:proofErr w:type="spellEnd"/>
            <w:r w:rsidRPr="004471C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6F26B8BA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5E906005" w14:textId="77DBE04B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form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63C09BD2" w14:textId="7FB6FFDB" w:rsidR="00060DCC" w:rsidRPr="00060DCC" w:rsidRDefault="004471CF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এইচটিএমএল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ফর্ম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তৈরি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এটা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060DCC" w14:paraId="18ECB8FD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3B89B7EC" w14:textId="61F5F857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h1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  <w:r w:rsidR="004471CF">
              <w:rPr>
                <w:rFonts w:ascii="Montserrat" w:hAnsi="Montserrat"/>
                <w:b w:val="0"/>
                <w:bCs w:val="0"/>
              </w:rPr>
              <w:t xml:space="preserve"> to &lt;h6&gt;</w:t>
            </w:r>
          </w:p>
        </w:tc>
        <w:tc>
          <w:tcPr>
            <w:tcW w:w="3458" w:type="pct"/>
            <w:vAlign w:val="center"/>
          </w:tcPr>
          <w:p w14:paraId="2D61B86B" w14:textId="05DE80B1" w:rsidR="00060DCC" w:rsidRPr="00060DCC" w:rsidRDefault="004471CF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হেডিং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তৈরিতে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হয়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  <w:r>
              <w:rPr>
                <w:rFonts w:ascii="Nirmala UI" w:hAnsi="Nirmala UI" w:cs="Nirmala UI"/>
              </w:rPr>
              <w:t xml:space="preserve"> h1</w:t>
            </w:r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হচ্ছে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সবচেয়ে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বড়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হেডিং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h6</w:t>
            </w:r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হচ্ছে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সবচেয়ে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ছোট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হেডিং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64D1DC7D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4C818CC3" w14:textId="6E744ED3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head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2102004A" w14:textId="6218DCFF" w:rsidR="00060DCC" w:rsidRPr="00060DCC" w:rsidRDefault="004471CF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পেজ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সম্পর্কে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বলা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ট্যাগ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ভিতরে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6C55E077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62049DCC" w14:textId="28A02F41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header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662674A6" w14:textId="12E5B0BC" w:rsidR="00060DCC" w:rsidRPr="00060DCC" w:rsidRDefault="004471CF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সবার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শুরু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হেডার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সেকশন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বোঝাতে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4427107B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35911F1B" w14:textId="45A9567A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proofErr w:type="spellStart"/>
            <w:r w:rsidR="004471CF">
              <w:rPr>
                <w:rFonts w:ascii="Montserrat" w:hAnsi="Montserrat"/>
                <w:b w:val="0"/>
                <w:bCs w:val="0"/>
              </w:rPr>
              <w:t>hr</w:t>
            </w:r>
            <w:proofErr w:type="spellEnd"/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1B631B9D" w14:textId="629C3E52" w:rsidR="00060DCC" w:rsidRPr="00060DCC" w:rsidRDefault="004471CF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অনুভূমিক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দাগ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তৈরী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বেবহার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proofErr w:type="gramStart"/>
            <w:r w:rsidRPr="004471CF">
              <w:rPr>
                <w:rFonts w:ascii="Nirmala UI" w:hAnsi="Nirmala UI" w:cs="Nirmala UI"/>
              </w:rPr>
              <w:t>।</w:t>
            </w:r>
            <w:r w:rsidRPr="004471CF">
              <w:t xml:space="preserve">  </w:t>
            </w:r>
            <w:proofErr w:type="spellStart"/>
            <w:r w:rsidRPr="004471CF">
              <w:rPr>
                <w:rFonts w:ascii="Nirmala UI" w:hAnsi="Nirmala UI" w:cs="Nirmala UI"/>
              </w:rPr>
              <w:t>মূলত</w:t>
            </w:r>
            <w:proofErr w:type="spellEnd"/>
            <w:proofErr w:type="gram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দুইটি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সেকশন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আলাদা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বোঝাতে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এটি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ব্যবহৃত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5810E604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29B00C3C" w14:textId="7B176A74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html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61D2338F" w14:textId="02FA43C5" w:rsidR="00060DCC" w:rsidRPr="00060DCC" w:rsidRDefault="004471CF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এইচটিএমএল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ডকুমেন্ট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পুরোটা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বুঝতে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ট্যাগ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ভিতরে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সব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লিখা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16F63468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1B5504F7" w14:textId="26F2D6F6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lastRenderedPageBreak/>
              <w:t>&lt;</w:t>
            </w:r>
            <w:r w:rsidR="004471CF">
              <w:rPr>
                <w:rFonts w:ascii="Montserrat" w:hAnsi="Montserrat"/>
                <w:b w:val="0"/>
                <w:bCs w:val="0"/>
              </w:rPr>
              <w:t>iframe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27AC4595" w14:textId="4B45CC02" w:rsidR="00060DCC" w:rsidRPr="00060DCC" w:rsidRDefault="004471CF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এই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ট্যাগ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এর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মাধ্যমে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আলাদা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ফ্রেম</w:t>
            </w:r>
            <w:proofErr w:type="spellEnd"/>
            <w:r w:rsidRPr="004471CF">
              <w:t xml:space="preserve"> </w:t>
            </w:r>
            <w:r w:rsidRPr="004471CF">
              <w:rPr>
                <w:rFonts w:ascii="Nirmala UI" w:hAnsi="Nirmala UI" w:cs="Nirmala UI"/>
              </w:rPr>
              <w:t>এ</w:t>
            </w:r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কনটেন্ট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দেখানো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  <w:proofErr w:type="gramStart"/>
            <w:r w:rsidRPr="004471CF">
              <w:rPr>
                <w:rFonts w:ascii="Nirmala UI" w:hAnsi="Nirmala UI" w:cs="Nirmala UI"/>
              </w:rPr>
              <w:t>।</w:t>
            </w:r>
            <w:r w:rsidRPr="004471CF">
              <w:t xml:space="preserve">  </w:t>
            </w:r>
            <w:proofErr w:type="spellStart"/>
            <w:r w:rsidRPr="004471CF">
              <w:rPr>
                <w:rFonts w:ascii="Nirmala UI" w:hAnsi="Nirmala UI" w:cs="Nirmala UI"/>
              </w:rPr>
              <w:t>সেটা</w:t>
            </w:r>
            <w:proofErr w:type="spellEnd"/>
            <w:proofErr w:type="gram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অন্য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কোনো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ওয়েবসাইট</w:t>
            </w:r>
            <w:proofErr w:type="spellEnd"/>
            <w:r w:rsidRPr="004471CF">
              <w:t xml:space="preserve"> </w:t>
            </w:r>
            <w:r w:rsidRPr="004471CF">
              <w:rPr>
                <w:rFonts w:ascii="Nirmala UI" w:hAnsi="Nirmala UI" w:cs="Nirmala UI"/>
              </w:rPr>
              <w:t>ও</w:t>
            </w:r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হতে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পারে</w:t>
            </w:r>
            <w:proofErr w:type="spellEnd"/>
            <w:r w:rsidRPr="004471CF">
              <w:rPr>
                <w:rFonts w:ascii="Nirmala UI" w:hAnsi="Nirmala UI" w:cs="Nirmala UI"/>
              </w:rPr>
              <w:t>।</w:t>
            </w:r>
          </w:p>
        </w:tc>
      </w:tr>
      <w:tr w:rsidR="00060DCC" w14:paraId="5F8E09DA" w14:textId="77777777" w:rsidTr="00AC2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7E4533FF" w14:textId="11070446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proofErr w:type="spellStart"/>
            <w:r w:rsidR="004471CF">
              <w:rPr>
                <w:rFonts w:ascii="Montserrat" w:hAnsi="Montserrat"/>
                <w:b w:val="0"/>
                <w:bCs w:val="0"/>
              </w:rPr>
              <w:t>img</w:t>
            </w:r>
            <w:proofErr w:type="spellEnd"/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3FE8C302" w14:textId="6F4C9C8C" w:rsidR="00060DCC" w:rsidRPr="00060DCC" w:rsidRDefault="004471CF" w:rsidP="0006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71CF">
              <w:rPr>
                <w:rFonts w:ascii="Nirmala UI" w:hAnsi="Nirmala UI" w:cs="Nirmala UI"/>
              </w:rPr>
              <w:t>ছবি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দেখাতে</w:t>
            </w:r>
            <w:proofErr w:type="spellEnd"/>
            <w:r w:rsidRPr="004471CF">
              <w:t xml:space="preserve"> </w:t>
            </w:r>
            <w:bookmarkStart w:id="0" w:name="_GoBack"/>
            <w:bookmarkEnd w:id="0"/>
            <w:proofErr w:type="spellStart"/>
            <w:r w:rsidRPr="004471CF">
              <w:rPr>
                <w:rFonts w:ascii="Nirmala UI" w:hAnsi="Nirmala UI" w:cs="Nirmala UI"/>
              </w:rPr>
              <w:t>ব্যবহার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করা</w:t>
            </w:r>
            <w:proofErr w:type="spellEnd"/>
            <w:r w:rsidRPr="004471CF">
              <w:t xml:space="preserve"> </w:t>
            </w:r>
            <w:proofErr w:type="spellStart"/>
            <w:r w:rsidRPr="004471CF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060DCC" w14:paraId="0972D8B1" w14:textId="77777777" w:rsidTr="00AC2F5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vAlign w:val="center"/>
          </w:tcPr>
          <w:p w14:paraId="671CE023" w14:textId="62E0D9E9" w:rsidR="00060DCC" w:rsidRPr="00060DCC" w:rsidRDefault="00060DCC" w:rsidP="004471CF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 w:rsidRPr="00F04CEA">
              <w:rPr>
                <w:rFonts w:ascii="Montserrat" w:hAnsi="Montserrat"/>
                <w:b w:val="0"/>
                <w:bCs w:val="0"/>
              </w:rPr>
              <w:t>&lt;</w:t>
            </w:r>
            <w:r w:rsidR="00AC2F59">
              <w:rPr>
                <w:rFonts w:ascii="Montserrat" w:hAnsi="Montserrat"/>
                <w:b w:val="0"/>
                <w:bCs w:val="0"/>
              </w:rPr>
              <w:t>input</w:t>
            </w:r>
            <w:r w:rsidRPr="00F04CEA">
              <w:rPr>
                <w:rFonts w:ascii="Montserrat" w:hAnsi="Montserrat"/>
                <w:b w:val="0"/>
                <w:bCs w:val="0"/>
              </w:rPr>
              <w:t>&gt;</w:t>
            </w:r>
          </w:p>
        </w:tc>
        <w:tc>
          <w:tcPr>
            <w:tcW w:w="3458" w:type="pct"/>
            <w:vAlign w:val="center"/>
          </w:tcPr>
          <w:p w14:paraId="59CF86CA" w14:textId="65D3BA25" w:rsidR="00060DCC" w:rsidRPr="00060DCC" w:rsidRDefault="00AC2F59" w:rsidP="0006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2F59">
              <w:rPr>
                <w:rFonts w:ascii="Nirmala UI" w:hAnsi="Nirmala UI" w:cs="Nirmala UI"/>
              </w:rPr>
              <w:t>ফর্ম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এর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কোনো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ইনপুট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ফিল্ড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তৈরী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করে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ইনপুট</w:t>
            </w:r>
            <w:proofErr w:type="spell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নিতে</w:t>
            </w:r>
            <w:proofErr w:type="spellEnd"/>
            <w:r w:rsidRPr="00AC2F59">
              <w:t xml:space="preserve"> </w:t>
            </w:r>
            <w:proofErr w:type="spellStart"/>
            <w:proofErr w:type="gramStart"/>
            <w:r w:rsidRPr="00AC2F59">
              <w:rPr>
                <w:rFonts w:ascii="Nirmala UI" w:hAnsi="Nirmala UI" w:cs="Nirmala UI"/>
              </w:rPr>
              <w:t>ব্যবহার</w:t>
            </w:r>
            <w:proofErr w:type="spellEnd"/>
            <w:r w:rsidRPr="00AC2F59">
              <w:t xml:space="preserve">  </w:t>
            </w:r>
            <w:proofErr w:type="spellStart"/>
            <w:r w:rsidRPr="00AC2F59">
              <w:rPr>
                <w:rFonts w:ascii="Nirmala UI" w:hAnsi="Nirmala UI" w:cs="Nirmala UI"/>
              </w:rPr>
              <w:t>করা</w:t>
            </w:r>
            <w:proofErr w:type="spellEnd"/>
            <w:proofErr w:type="gramEnd"/>
            <w:r w:rsidRPr="00AC2F59">
              <w:t xml:space="preserve"> </w:t>
            </w:r>
            <w:proofErr w:type="spellStart"/>
            <w:r w:rsidRPr="00AC2F59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</w:tbl>
    <w:p w14:paraId="348370D7" w14:textId="059832D6" w:rsidR="00821269" w:rsidRDefault="00821269"/>
    <w:p w14:paraId="3AE2DF42" w14:textId="58E20DD8" w:rsidR="00821269" w:rsidRPr="003A798E" w:rsidRDefault="00821269"/>
    <w:sectPr w:rsidR="00821269" w:rsidRPr="003A798E" w:rsidSect="00A24793">
      <w:footerReference w:type="even" r:id="rId9"/>
      <w:footerReference w:type="default" r:id="rId1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684FE" w14:textId="77777777" w:rsidR="005E536E" w:rsidRDefault="005E536E" w:rsidP="001205A1">
      <w:r>
        <w:separator/>
      </w:r>
    </w:p>
  </w:endnote>
  <w:endnote w:type="continuationSeparator" w:id="0">
    <w:p w14:paraId="144B070B" w14:textId="77777777" w:rsidR="005E536E" w:rsidRDefault="005E536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81C8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0B0D1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1F85E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60265E2" w14:textId="77777777" w:rsidTr="005F4F46">
      <w:tc>
        <w:tcPr>
          <w:tcW w:w="5395" w:type="dxa"/>
        </w:tcPr>
        <w:p w14:paraId="5F5F93E7" w14:textId="1B062F09" w:rsidR="001205A1" w:rsidRPr="001205A1" w:rsidRDefault="00060DCC" w:rsidP="00C66528">
          <w:pPr>
            <w:pStyle w:val="Footer"/>
          </w:pPr>
          <w:r>
            <w:rPr>
              <w:color w:val="7F7F7F" w:themeColor="text1" w:themeTint="80"/>
            </w:rPr>
            <w:t>HTML REFERENCE</w:t>
          </w: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15:appearance w15:val="hidden"/>
            </w:sdtPr>
            <w:sdtEndPr/>
            <w:sdtContent/>
          </w:sdt>
        </w:p>
      </w:tc>
      <w:tc>
        <w:tcPr>
          <w:tcW w:w="5395" w:type="dxa"/>
        </w:tcPr>
        <w:p w14:paraId="70B9E13A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50B53A9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822C" w14:textId="77777777" w:rsidR="005E536E" w:rsidRDefault="005E536E" w:rsidP="001205A1">
      <w:r>
        <w:separator/>
      </w:r>
    </w:p>
  </w:footnote>
  <w:footnote w:type="continuationSeparator" w:id="0">
    <w:p w14:paraId="1C332E04" w14:textId="77777777" w:rsidR="005E536E" w:rsidRDefault="005E536E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69"/>
    <w:rsid w:val="00060DCC"/>
    <w:rsid w:val="000C4ED1"/>
    <w:rsid w:val="001205A1"/>
    <w:rsid w:val="002877E8"/>
    <w:rsid w:val="002E7C4E"/>
    <w:rsid w:val="0031055C"/>
    <w:rsid w:val="00371EE1"/>
    <w:rsid w:val="003A798E"/>
    <w:rsid w:val="00425A99"/>
    <w:rsid w:val="004471CF"/>
    <w:rsid w:val="005E536E"/>
    <w:rsid w:val="005E6B25"/>
    <w:rsid w:val="005F4F46"/>
    <w:rsid w:val="006C60E6"/>
    <w:rsid w:val="007B0740"/>
    <w:rsid w:val="007C1BAB"/>
    <w:rsid w:val="00821269"/>
    <w:rsid w:val="00A15CF7"/>
    <w:rsid w:val="00A24793"/>
    <w:rsid w:val="00A81248"/>
    <w:rsid w:val="00AC2F59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0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table" w:styleId="GridTable6Colorful-Accent1">
    <w:name w:val="Grid Table 6 Colorful Accent 1"/>
    <w:basedOn w:val="TableNormal"/>
    <w:uiPriority w:val="51"/>
    <w:rsid w:val="00060DCC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60D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60D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60D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60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yed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2020-09-21T19:14:00Z</dcterms:created>
  <dcterms:modified xsi:type="dcterms:W3CDTF">2020-09-21T20:07:00Z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